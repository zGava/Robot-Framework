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1F78" w14:textId="77777777" w:rsidR="00E80F8C" w:rsidRDefault="00E80F8C" w:rsidP="00021FCB">
      <w:pPr>
        <w:rPr>
          <w:rFonts w:cs="Calibri"/>
          <w:b/>
          <w:bCs/>
          <w:color w:val="0070C0"/>
          <w:sz w:val="40"/>
          <w:szCs w:val="12"/>
          <w:lang w:val="pt-BR"/>
        </w:rPr>
      </w:pPr>
      <w:bookmarkStart w:id="0" w:name="_Hlk130284244"/>
      <w:bookmarkEnd w:id="0"/>
    </w:p>
    <w:p w14:paraId="585B0A5F" w14:textId="35730ADA" w:rsidR="006029A8" w:rsidRPr="00E362E1" w:rsidRDefault="006029A8" w:rsidP="00224B79">
      <w:pPr>
        <w:jc w:val="center"/>
        <w:rPr>
          <w:rFonts w:cs="Calibri"/>
          <w:b/>
          <w:bCs/>
          <w:color w:val="0070C0"/>
          <w:sz w:val="28"/>
          <w:szCs w:val="6"/>
          <w:lang w:val="pt-BR"/>
        </w:rPr>
      </w:pPr>
      <w:r w:rsidRPr="00E362E1">
        <w:rPr>
          <w:rFonts w:cs="Calibri"/>
          <w:b/>
          <w:bCs/>
          <w:color w:val="0070C0"/>
          <w:sz w:val="40"/>
          <w:szCs w:val="12"/>
          <w:lang w:val="pt-BR"/>
        </w:rPr>
        <w:t>Instituto Naci</w:t>
      </w:r>
      <w:r w:rsidR="00224B79">
        <w:rPr>
          <w:rFonts w:cs="Calibri"/>
          <w:b/>
          <w:bCs/>
          <w:color w:val="0070C0"/>
          <w:sz w:val="40"/>
          <w:szCs w:val="12"/>
          <w:lang w:val="pt-BR"/>
        </w:rPr>
        <w:t>o</w:t>
      </w:r>
      <w:r w:rsidRPr="00E362E1">
        <w:rPr>
          <w:rFonts w:cs="Calibri"/>
          <w:b/>
          <w:bCs/>
          <w:color w:val="0070C0"/>
          <w:sz w:val="40"/>
          <w:szCs w:val="12"/>
          <w:lang w:val="pt-BR"/>
        </w:rPr>
        <w:t>nal de Telecomunicações - Inatel</w:t>
      </w:r>
    </w:p>
    <w:p w14:paraId="002A052A" w14:textId="6E63FB94" w:rsidR="00BF0C5A" w:rsidRDefault="00E362E1" w:rsidP="00E80F8C">
      <w:pPr>
        <w:pStyle w:val="Commarcadores"/>
        <w:numPr>
          <w:ilvl w:val="0"/>
          <w:numId w:val="0"/>
        </w:numPr>
        <w:rPr>
          <w:rFonts w:cs="Calibri"/>
          <w:lang w:val="pt-BR"/>
        </w:rPr>
      </w:pPr>
      <w:r>
        <w:rPr>
          <w:rFonts w:cs="Calibri"/>
          <w:noProof/>
          <w:lang w:val="pt-BR"/>
        </w:rPr>
        <w:drawing>
          <wp:anchor distT="0" distB="0" distL="114300" distR="114300" simplePos="0" relativeHeight="251941888" behindDoc="0" locked="0" layoutInCell="1" allowOverlap="1" wp14:anchorId="075CFAE7" wp14:editId="2FA65F1B">
            <wp:simplePos x="0" y="0"/>
            <wp:positionH relativeFrom="margin">
              <wp:align>right</wp:align>
            </wp:positionH>
            <wp:positionV relativeFrom="paragraph">
              <wp:posOffset>363771</wp:posOffset>
            </wp:positionV>
            <wp:extent cx="5274310" cy="3721211"/>
            <wp:effectExtent l="0" t="0" r="254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8880C" w14:textId="3BFD8739" w:rsidR="00BF0C5A" w:rsidRDefault="00BF0C5A" w:rsidP="00B4393F">
      <w:pPr>
        <w:pStyle w:val="Commarcadores"/>
        <w:numPr>
          <w:ilvl w:val="0"/>
          <w:numId w:val="0"/>
        </w:numPr>
        <w:ind w:left="720"/>
        <w:rPr>
          <w:rFonts w:cs="Calibri"/>
          <w:lang w:val="pt-BR"/>
        </w:rPr>
      </w:pPr>
    </w:p>
    <w:p w14:paraId="07ED51FC" w14:textId="37165267" w:rsidR="00C6554A" w:rsidRPr="00BF0C5A" w:rsidRDefault="00C6554A" w:rsidP="00E362E1">
      <w:pPr>
        <w:pStyle w:val="Commarcadores"/>
        <w:numPr>
          <w:ilvl w:val="0"/>
          <w:numId w:val="0"/>
        </w:numPr>
        <w:jc w:val="left"/>
        <w:rPr>
          <w:rFonts w:cs="Calibri"/>
          <w:lang w:val="pt-BR"/>
        </w:rPr>
      </w:pPr>
    </w:p>
    <w:p w14:paraId="366EF70E" w14:textId="5D5A6CAC" w:rsidR="00C6554A" w:rsidRPr="00A84FB4" w:rsidRDefault="00021FCB" w:rsidP="00E362E1">
      <w:pPr>
        <w:jc w:val="center"/>
        <w:rPr>
          <w:rFonts w:cs="Calibri"/>
          <w:b/>
          <w:bCs/>
          <w:color w:val="0070C0"/>
          <w:sz w:val="36"/>
          <w:szCs w:val="40"/>
          <w:lang w:val="pt-BR"/>
        </w:rPr>
      </w:pPr>
      <w:r>
        <w:rPr>
          <w:rFonts w:cs="Calibri"/>
          <w:b/>
          <w:bCs/>
          <w:color w:val="0070C0"/>
          <w:sz w:val="36"/>
          <w:szCs w:val="40"/>
          <w:lang w:val="pt-BR"/>
        </w:rPr>
        <w:t xml:space="preserve">Robot </w:t>
      </w:r>
      <w:r w:rsidRPr="00A84FB4">
        <w:rPr>
          <w:rFonts w:cs="Calibri"/>
          <w:b/>
          <w:bCs/>
          <w:color w:val="0070C0"/>
          <w:sz w:val="36"/>
          <w:szCs w:val="40"/>
          <w:lang w:val="pt-BR"/>
        </w:rPr>
        <w:t>Framework</w:t>
      </w:r>
    </w:p>
    <w:p w14:paraId="5A08AB00" w14:textId="1F754549" w:rsidR="00C6554A" w:rsidRPr="00E362E1" w:rsidRDefault="00BD14DD" w:rsidP="00E362E1">
      <w:pPr>
        <w:jc w:val="center"/>
        <w:rPr>
          <w:rFonts w:cs="Calibri"/>
          <w:b/>
          <w:bCs/>
          <w:color w:val="0070C0"/>
          <w:sz w:val="36"/>
          <w:szCs w:val="40"/>
          <w:lang w:val="pt-BR"/>
        </w:rPr>
      </w:pPr>
      <w:r w:rsidRPr="00E362E1">
        <w:rPr>
          <w:rFonts w:cs="Calibri"/>
          <w:b/>
          <w:bCs/>
          <w:color w:val="0070C0"/>
          <w:sz w:val="36"/>
          <w:szCs w:val="40"/>
          <w:lang w:val="pt-BR"/>
        </w:rPr>
        <w:t xml:space="preserve">Guia </w:t>
      </w:r>
      <w:r w:rsidR="006D370C">
        <w:rPr>
          <w:rFonts w:cs="Calibri"/>
          <w:b/>
          <w:bCs/>
          <w:color w:val="0070C0"/>
          <w:sz w:val="36"/>
          <w:szCs w:val="40"/>
          <w:lang w:val="pt-BR"/>
        </w:rPr>
        <w:t xml:space="preserve">básico sobre </w:t>
      </w:r>
      <w:r w:rsidR="00021FCB">
        <w:rPr>
          <w:rFonts w:cs="Calibri"/>
          <w:b/>
          <w:bCs/>
          <w:color w:val="0070C0"/>
          <w:sz w:val="36"/>
          <w:szCs w:val="40"/>
          <w:lang w:val="pt-BR"/>
        </w:rPr>
        <w:t>Robot Framework</w:t>
      </w:r>
    </w:p>
    <w:p w14:paraId="199513D1" w14:textId="5D823192" w:rsidR="00C6554A" w:rsidRPr="00DF634E" w:rsidRDefault="005744CD" w:rsidP="00E362E1">
      <w:pPr>
        <w:jc w:val="center"/>
        <w:rPr>
          <w:rFonts w:cs="Calibri"/>
          <w:u w:val="single"/>
          <w:lang w:val="pt-BR" w:bidi="pt-BR"/>
        </w:rPr>
      </w:pPr>
      <w:r>
        <w:rPr>
          <w:rFonts w:cs="Calibri"/>
          <w:lang w:val="pt-BR"/>
        </w:rPr>
        <w:t>Time Core MIDC</w:t>
      </w:r>
      <w:r w:rsidR="002215AD">
        <w:rPr>
          <w:rFonts w:cs="Calibri"/>
          <w:lang w:val="pt-BR"/>
        </w:rPr>
        <w:t xml:space="preserve"> </w:t>
      </w:r>
      <w:r w:rsidR="006029A8">
        <w:rPr>
          <w:rFonts w:cs="Calibri"/>
          <w:lang w:val="pt-BR"/>
        </w:rPr>
        <w:t>– Versão</w:t>
      </w:r>
      <w:r>
        <w:rPr>
          <w:rFonts w:cs="Calibri"/>
          <w:lang w:val="pt-BR"/>
        </w:rPr>
        <w:t xml:space="preserve"> 1</w:t>
      </w:r>
      <w:r w:rsidR="006029A8">
        <w:rPr>
          <w:rFonts w:cs="Calibri"/>
          <w:lang w:val="pt-BR"/>
        </w:rPr>
        <w:t>–</w:t>
      </w:r>
      <w:r w:rsidR="004916F6">
        <w:rPr>
          <w:rFonts w:cs="Calibri"/>
          <w:lang w:val="pt-BR"/>
        </w:rPr>
        <w:t xml:space="preserve"> março </w:t>
      </w:r>
      <w:r>
        <w:rPr>
          <w:rFonts w:cs="Calibri"/>
          <w:lang w:val="pt-BR"/>
        </w:rPr>
        <w:t>de 2023</w:t>
      </w:r>
      <w:r w:rsidR="00C6554A" w:rsidRPr="00BF0C5A">
        <w:rPr>
          <w:rFonts w:cs="Calibri"/>
          <w:lang w:val="pt-BR" w:bidi="pt-BR"/>
        </w:rPr>
        <w:br w:type="page"/>
      </w:r>
    </w:p>
    <w:sdt>
      <w:sdtPr>
        <w:rPr>
          <w:rFonts w:eastAsiaTheme="minorHAnsi" w:cstheme="minorBidi"/>
          <w:b w:val="0"/>
          <w:color w:val="595959" w:themeColor="text1" w:themeTint="A6"/>
          <w:sz w:val="20"/>
          <w:szCs w:val="22"/>
          <w:lang w:val="pt-PT" w:eastAsia="en-US"/>
        </w:rPr>
        <w:id w:val="84818926"/>
        <w:docPartObj>
          <w:docPartGallery w:val="Table of Contents"/>
          <w:docPartUnique/>
        </w:docPartObj>
      </w:sdtPr>
      <w:sdtEndPr/>
      <w:sdtContent>
        <w:p w14:paraId="682FBBD9" w14:textId="4ED4CA79" w:rsidR="00361AE1" w:rsidRDefault="00361AE1">
          <w:pPr>
            <w:pStyle w:val="CabealhodoSumrio"/>
          </w:pPr>
          <w:r>
            <w:t>Sumário</w:t>
          </w:r>
        </w:p>
        <w:p w14:paraId="12841A60" w14:textId="257AEA33" w:rsidR="008A7DFC" w:rsidRPr="008A7DFC" w:rsidRDefault="00361AE1" w:rsidP="008A7DFC">
          <w:pPr>
            <w:pStyle w:val="Sumrio1"/>
            <w:tabs>
              <w:tab w:val="right" w:leader="dot" w:pos="8302"/>
            </w:tabs>
            <w:ind w:left="720"/>
            <w:rPr>
              <w:rFonts w:asciiTheme="minorHAnsi" w:eastAsiaTheme="minorEastAsia" w:hAnsiTheme="minorHAnsi"/>
              <w:noProof/>
              <w:color w:val="auto"/>
              <w:sz w:val="22"/>
              <w:lang w:val="pt-BR" w:eastAsia="pt-BR"/>
            </w:rPr>
          </w:pPr>
          <w:r w:rsidRPr="004916F6">
            <w:fldChar w:fldCharType="begin"/>
          </w:r>
          <w:r w:rsidRPr="004916F6">
            <w:instrText xml:space="preserve"> TOC \o "1-3" \h \z \u </w:instrText>
          </w:r>
          <w:r w:rsidRPr="004916F6">
            <w:fldChar w:fldCharType="separate"/>
          </w:r>
          <w:hyperlink w:anchor="_Toc130284326" w:history="1">
            <w:r w:rsidR="008A7DFC" w:rsidRPr="008A7DFC">
              <w:rPr>
                <w:rStyle w:val="Hyperlink"/>
                <w:noProof/>
              </w:rPr>
              <w:t>Controle de Versões</w:t>
            </w:r>
            <w:r w:rsidR="008A7DFC" w:rsidRPr="008A7DFC">
              <w:rPr>
                <w:noProof/>
                <w:webHidden/>
              </w:rPr>
              <w:tab/>
            </w:r>
            <w:r w:rsidR="008A7DFC" w:rsidRPr="008A7DFC">
              <w:rPr>
                <w:noProof/>
                <w:webHidden/>
              </w:rPr>
              <w:fldChar w:fldCharType="begin"/>
            </w:r>
            <w:r w:rsidR="008A7DFC" w:rsidRPr="008A7DFC">
              <w:rPr>
                <w:noProof/>
                <w:webHidden/>
              </w:rPr>
              <w:instrText xml:space="preserve"> PAGEREF _Toc130284326 \h </w:instrText>
            </w:r>
            <w:r w:rsidR="008A7DFC" w:rsidRPr="008A7DFC">
              <w:rPr>
                <w:noProof/>
                <w:webHidden/>
              </w:rPr>
            </w:r>
            <w:r w:rsidR="008A7DFC" w:rsidRPr="008A7DFC">
              <w:rPr>
                <w:noProof/>
                <w:webHidden/>
              </w:rPr>
              <w:fldChar w:fldCharType="separate"/>
            </w:r>
            <w:r w:rsidR="008A7DFC" w:rsidRPr="008A7DFC">
              <w:rPr>
                <w:noProof/>
                <w:webHidden/>
              </w:rPr>
              <w:t>2</w:t>
            </w:r>
            <w:r w:rsidR="008A7DFC" w:rsidRPr="008A7DFC">
              <w:rPr>
                <w:noProof/>
                <w:webHidden/>
              </w:rPr>
              <w:fldChar w:fldCharType="end"/>
            </w:r>
          </w:hyperlink>
        </w:p>
        <w:p w14:paraId="70F47FF5" w14:textId="3CCC9B9C" w:rsidR="008A7DFC" w:rsidRPr="008A7DFC" w:rsidRDefault="008A7DFC" w:rsidP="008A7DFC">
          <w:pPr>
            <w:pStyle w:val="Sumrio1"/>
            <w:tabs>
              <w:tab w:val="right" w:leader="dot" w:pos="8302"/>
            </w:tabs>
            <w:ind w:left="720"/>
            <w:rPr>
              <w:rFonts w:asciiTheme="minorHAnsi" w:eastAsiaTheme="minorEastAsia" w:hAnsiTheme="minorHAnsi"/>
              <w:noProof/>
              <w:color w:val="auto"/>
              <w:sz w:val="22"/>
              <w:lang w:val="pt-BR" w:eastAsia="pt-BR"/>
            </w:rPr>
          </w:pPr>
          <w:hyperlink w:anchor="_Toc130284327" w:history="1">
            <w:r w:rsidRPr="008A7DFC">
              <w:rPr>
                <w:rStyle w:val="Hyperlink"/>
                <w:noProof/>
                <w:lang w:val="pt-BR" w:bidi="pt-BR"/>
              </w:rPr>
              <w:t>Breve resumo</w:t>
            </w:r>
            <w:r w:rsidRPr="008A7DFC">
              <w:rPr>
                <w:noProof/>
                <w:webHidden/>
              </w:rPr>
              <w:tab/>
            </w:r>
            <w:r w:rsidRPr="008A7DFC">
              <w:rPr>
                <w:noProof/>
                <w:webHidden/>
              </w:rPr>
              <w:fldChar w:fldCharType="begin"/>
            </w:r>
            <w:r w:rsidRPr="008A7DFC">
              <w:rPr>
                <w:noProof/>
                <w:webHidden/>
              </w:rPr>
              <w:instrText xml:space="preserve"> PAGEREF _Toc130284327 \h </w:instrText>
            </w:r>
            <w:r w:rsidRPr="008A7DFC">
              <w:rPr>
                <w:noProof/>
                <w:webHidden/>
              </w:rPr>
            </w:r>
            <w:r w:rsidRPr="008A7DFC">
              <w:rPr>
                <w:noProof/>
                <w:webHidden/>
              </w:rPr>
              <w:fldChar w:fldCharType="separate"/>
            </w:r>
            <w:r w:rsidRPr="008A7DFC">
              <w:rPr>
                <w:noProof/>
                <w:webHidden/>
              </w:rPr>
              <w:t>2</w:t>
            </w:r>
            <w:r w:rsidRPr="008A7DFC">
              <w:rPr>
                <w:noProof/>
                <w:webHidden/>
              </w:rPr>
              <w:fldChar w:fldCharType="end"/>
            </w:r>
          </w:hyperlink>
        </w:p>
        <w:p w14:paraId="6EDDC4D9" w14:textId="44AD1E49" w:rsidR="008A7DFC" w:rsidRPr="008A7DFC" w:rsidRDefault="008A7DFC" w:rsidP="008A7DFC">
          <w:pPr>
            <w:pStyle w:val="Sumrio2"/>
            <w:rPr>
              <w:rFonts w:asciiTheme="minorHAnsi" w:eastAsiaTheme="minorEastAsia" w:hAnsiTheme="minorHAnsi"/>
              <w:color w:val="auto"/>
              <w:sz w:val="22"/>
              <w:lang w:eastAsia="pt-BR"/>
            </w:rPr>
          </w:pPr>
          <w:hyperlink w:anchor="_Toc130284328" w:history="1">
            <w:r w:rsidRPr="008A7DFC">
              <w:rPr>
                <w:rStyle w:val="Hyperlink"/>
              </w:rPr>
              <w:t>Robot Framework</w:t>
            </w:r>
            <w:r w:rsidRPr="008A7DFC">
              <w:rPr>
                <w:webHidden/>
              </w:rPr>
              <w:tab/>
            </w:r>
            <w:r w:rsidRPr="008A7DFC">
              <w:rPr>
                <w:webHidden/>
              </w:rPr>
              <w:fldChar w:fldCharType="begin"/>
            </w:r>
            <w:r w:rsidRPr="008A7DFC">
              <w:rPr>
                <w:webHidden/>
              </w:rPr>
              <w:instrText xml:space="preserve"> PAGEREF _Toc130284328 \h </w:instrText>
            </w:r>
            <w:r w:rsidRPr="008A7DFC">
              <w:rPr>
                <w:webHidden/>
              </w:rPr>
            </w:r>
            <w:r w:rsidRPr="008A7DFC">
              <w:rPr>
                <w:webHidden/>
              </w:rPr>
              <w:fldChar w:fldCharType="separate"/>
            </w:r>
            <w:r w:rsidRPr="008A7DFC">
              <w:rPr>
                <w:webHidden/>
              </w:rPr>
              <w:t>2</w:t>
            </w:r>
            <w:r w:rsidRPr="008A7DFC">
              <w:rPr>
                <w:webHidden/>
              </w:rPr>
              <w:fldChar w:fldCharType="end"/>
            </w:r>
          </w:hyperlink>
        </w:p>
        <w:p w14:paraId="4CD5B9EF" w14:textId="1555278C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29" w:history="1">
            <w:r w:rsidRPr="008A7DFC">
              <w:rPr>
                <w:rStyle w:val="Hyperlink"/>
                <w:b w:val="0"/>
                <w:bCs w:val="0"/>
              </w:rPr>
              <w:t>Breve História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_Toc130284329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3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E4ADE77" w14:textId="3062A0CA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30" w:history="1">
            <w:r w:rsidRPr="008A7DFC">
              <w:rPr>
                <w:rStyle w:val="Hyperlink"/>
                <w:b w:val="0"/>
                <w:bCs w:val="0"/>
              </w:rPr>
              <w:t>Download Python e Robot Framework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_Toc130284330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3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45507F" w14:textId="0CEC4AC3" w:rsidR="008A7DFC" w:rsidRPr="008A7DFC" w:rsidRDefault="008A7DFC" w:rsidP="008A7DFC">
          <w:pPr>
            <w:pStyle w:val="Sumrio3"/>
            <w:ind w:left="0"/>
            <w:rPr>
              <w:rFonts w:asciiTheme="minorHAnsi" w:eastAsiaTheme="minorEastAsia" w:hAnsiTheme="minorHAnsi"/>
              <w:color w:val="auto"/>
              <w:sz w:val="22"/>
              <w:lang w:val="pt-BR" w:eastAsia="pt-BR"/>
            </w:rPr>
          </w:pPr>
          <w:hyperlink w:anchor="_Toc130284331" w:history="1">
            <w:r w:rsidRPr="008A7DFC">
              <w:rPr>
                <w:rStyle w:val="Hyperlink"/>
              </w:rPr>
              <w:t>Introdução ao Robot Framework</w:t>
            </w:r>
            <w:r w:rsidRPr="008A7DFC">
              <w:rPr>
                <w:webHidden/>
              </w:rPr>
              <w:tab/>
            </w:r>
            <w:r w:rsidRPr="008A7DFC">
              <w:rPr>
                <w:webHidden/>
              </w:rPr>
              <w:fldChar w:fldCharType="begin"/>
            </w:r>
            <w:r w:rsidRPr="008A7DFC">
              <w:rPr>
                <w:webHidden/>
              </w:rPr>
              <w:instrText xml:space="preserve"> PAGEREF _Toc130284331 \h </w:instrText>
            </w:r>
            <w:r w:rsidRPr="008A7DFC">
              <w:rPr>
                <w:webHidden/>
              </w:rPr>
            </w:r>
            <w:r w:rsidRPr="008A7DFC">
              <w:rPr>
                <w:webHidden/>
              </w:rPr>
              <w:fldChar w:fldCharType="separate"/>
            </w:r>
            <w:r w:rsidRPr="008A7DFC">
              <w:rPr>
                <w:webHidden/>
              </w:rPr>
              <w:t>4</w:t>
            </w:r>
            <w:r w:rsidRPr="008A7DFC">
              <w:rPr>
                <w:webHidden/>
              </w:rPr>
              <w:fldChar w:fldCharType="end"/>
            </w:r>
          </w:hyperlink>
        </w:p>
        <w:p w14:paraId="532E0D19" w14:textId="030D6DE0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32" w:history="1">
            <w:r w:rsidRPr="008A7DFC">
              <w:rPr>
                <w:rStyle w:val="Hyperlink"/>
                <w:b w:val="0"/>
                <w:bCs w:val="0"/>
              </w:rPr>
              <w:t>IDE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_Toc130284332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4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B966AE" w14:textId="796E5902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33" w:history="1">
            <w:r w:rsidRPr="008A7DFC">
              <w:rPr>
                <w:rStyle w:val="Hyperlink"/>
                <w:b w:val="0"/>
                <w:bCs w:val="0"/>
              </w:rPr>
              <w:t>Visual Studio Code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_Toc130284333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4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A4D895" w14:textId="1BB1FB26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34" w:history="1">
            <w:r w:rsidRPr="008A7DFC">
              <w:rPr>
                <w:rStyle w:val="Hyperlink"/>
                <w:b w:val="0"/>
                <w:bCs w:val="0"/>
              </w:rPr>
              <w:t>Download Visual Studio Code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_Toc130284334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4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15AEE3" w14:textId="1732EFEC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35" w:history="1">
            <w:r w:rsidRPr="008A7DFC">
              <w:rPr>
                <w:rStyle w:val="Hyperlink"/>
                <w:b w:val="0"/>
                <w:bCs w:val="0"/>
              </w:rPr>
              <w:t>Criando um projeto no Visual Studio Code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_Toc130284335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4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E2FD87" w14:textId="44F6E9F2" w:rsidR="008A7DFC" w:rsidRPr="008A7DFC" w:rsidRDefault="008A7DFC" w:rsidP="008A7DFC">
          <w:pPr>
            <w:pStyle w:val="Sumrio3"/>
            <w:ind w:left="0"/>
            <w:rPr>
              <w:rFonts w:asciiTheme="minorHAnsi" w:eastAsiaTheme="minorEastAsia" w:hAnsiTheme="minorHAnsi"/>
              <w:color w:val="auto"/>
              <w:sz w:val="22"/>
              <w:lang w:val="pt-BR" w:eastAsia="pt-BR"/>
            </w:rPr>
          </w:pPr>
          <w:hyperlink w:anchor="_Toc130284336" w:history="1">
            <w:r w:rsidRPr="008A7DFC">
              <w:rPr>
                <w:rStyle w:val="Hyperlink"/>
              </w:rPr>
              <w:t>Estrutura de um código em Robot Framework</w:t>
            </w:r>
            <w:r w:rsidRPr="008A7DFC">
              <w:rPr>
                <w:webHidden/>
              </w:rPr>
              <w:tab/>
            </w:r>
            <w:r w:rsidRPr="008A7DFC">
              <w:rPr>
                <w:webHidden/>
              </w:rPr>
              <w:fldChar w:fldCharType="begin"/>
            </w:r>
            <w:r w:rsidRPr="008A7DFC">
              <w:rPr>
                <w:webHidden/>
              </w:rPr>
              <w:instrText xml:space="preserve"> PAGEREF _Toc130284336 \h </w:instrText>
            </w:r>
            <w:r w:rsidRPr="008A7DFC">
              <w:rPr>
                <w:webHidden/>
              </w:rPr>
            </w:r>
            <w:r w:rsidRPr="008A7DFC">
              <w:rPr>
                <w:webHidden/>
              </w:rPr>
              <w:fldChar w:fldCharType="separate"/>
            </w:r>
            <w:r w:rsidRPr="008A7DFC">
              <w:rPr>
                <w:webHidden/>
              </w:rPr>
              <w:t>5</w:t>
            </w:r>
            <w:r w:rsidRPr="008A7DFC">
              <w:rPr>
                <w:webHidden/>
              </w:rPr>
              <w:fldChar w:fldCharType="end"/>
            </w:r>
          </w:hyperlink>
        </w:p>
        <w:p w14:paraId="6F24ED52" w14:textId="0F284128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37" w:history="1">
            <w:r w:rsidRPr="008A7DFC">
              <w:rPr>
                <w:rStyle w:val="Hyperlink"/>
                <w:b w:val="0"/>
                <w:bCs w:val="0"/>
              </w:rPr>
              <w:t>Settings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_Toc130284337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5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6B1555A" w14:textId="55F2A4DA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38" w:history="1">
            <w:r w:rsidRPr="008A7DFC">
              <w:rPr>
                <w:rStyle w:val="Hyperlink"/>
                <w:b w:val="0"/>
                <w:bCs w:val="0"/>
              </w:rPr>
              <w:t>Variables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_Toc130284338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6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C245390" w14:textId="3A30BA4F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39" w:history="1">
            <w:r w:rsidRPr="008A7DFC">
              <w:rPr>
                <w:rStyle w:val="Hyperlink"/>
                <w:b w:val="0"/>
                <w:bCs w:val="0"/>
              </w:rPr>
              <w:t>Test Cases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_Toc130284339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6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8A66425" w14:textId="0B3DEBC9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40" w:history="1">
            <w:r w:rsidRPr="008A7DFC">
              <w:rPr>
                <w:rStyle w:val="Hyperlink"/>
                <w:b w:val="0"/>
                <w:bCs w:val="0"/>
              </w:rPr>
              <w:t>Keywords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_Toc130284340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6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5CDF6B" w14:textId="3383ABFC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41" w:history="1">
            <w:r w:rsidRPr="008A7DFC">
              <w:rPr>
                <w:rStyle w:val="Hyperlink"/>
                <w:b w:val="0"/>
                <w:bCs w:val="0"/>
              </w:rPr>
              <w:t>Indentação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_Toc130284341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6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FF3EF00" w14:textId="3850E2F9" w:rsidR="008A7DFC" w:rsidRPr="008A7DFC" w:rsidRDefault="008A7DFC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val="pt-BR" w:eastAsia="pt-BR"/>
            </w:rPr>
          </w:pPr>
          <w:hyperlink w:anchor="_Toc130284342" w:history="1">
            <w:r w:rsidRPr="008A7DFC">
              <w:rPr>
                <w:rStyle w:val="Hyperlink"/>
                <w:b w:val="0"/>
                <w:bCs w:val="0"/>
              </w:rPr>
              <w:t>Exemplo de código:</w:t>
            </w:r>
            <w:r w:rsidRPr="008A7DFC">
              <w:rPr>
                <w:b w:val="0"/>
                <w:bCs w:val="0"/>
                <w:webHidden/>
              </w:rPr>
              <w:tab/>
            </w:r>
            <w:r w:rsidRPr="008A7DFC">
              <w:rPr>
                <w:b w:val="0"/>
                <w:bCs w:val="0"/>
                <w:webHidden/>
              </w:rPr>
              <w:fldChar w:fldCharType="begin"/>
            </w:r>
            <w:r w:rsidRPr="008A7DFC">
              <w:rPr>
                <w:b w:val="0"/>
                <w:bCs w:val="0"/>
                <w:webHidden/>
              </w:rPr>
              <w:instrText xml:space="preserve"> PAGEREF _Toc130284342 \h </w:instrText>
            </w:r>
            <w:r w:rsidRPr="008A7DFC">
              <w:rPr>
                <w:b w:val="0"/>
                <w:bCs w:val="0"/>
                <w:webHidden/>
              </w:rPr>
            </w:r>
            <w:r w:rsidRPr="008A7DFC">
              <w:rPr>
                <w:b w:val="0"/>
                <w:bCs w:val="0"/>
                <w:webHidden/>
              </w:rPr>
              <w:fldChar w:fldCharType="separate"/>
            </w:r>
            <w:r w:rsidRPr="008A7DFC">
              <w:rPr>
                <w:b w:val="0"/>
                <w:bCs w:val="0"/>
                <w:webHidden/>
              </w:rPr>
              <w:t>6</w:t>
            </w:r>
            <w:r w:rsidRPr="008A7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24B8C0" w14:textId="76E99751" w:rsidR="008A7DFC" w:rsidRPr="008A7DFC" w:rsidRDefault="008A7DFC" w:rsidP="008A7DFC">
          <w:pPr>
            <w:pStyle w:val="Sumrio3"/>
            <w:ind w:left="0"/>
            <w:rPr>
              <w:rFonts w:asciiTheme="minorHAnsi" w:eastAsiaTheme="minorEastAsia" w:hAnsiTheme="minorHAnsi"/>
              <w:color w:val="auto"/>
              <w:sz w:val="22"/>
              <w:lang w:val="pt-BR" w:eastAsia="pt-BR"/>
            </w:rPr>
          </w:pPr>
          <w:hyperlink w:anchor="_Toc130284343" w:history="1">
            <w:r w:rsidRPr="008A7DFC">
              <w:rPr>
                <w:rStyle w:val="Hyperlink"/>
              </w:rPr>
              <w:t>Reports e Logs</w:t>
            </w:r>
            <w:r w:rsidRPr="008A7DFC">
              <w:rPr>
                <w:webHidden/>
              </w:rPr>
              <w:tab/>
            </w:r>
            <w:r w:rsidRPr="008A7DFC">
              <w:rPr>
                <w:webHidden/>
              </w:rPr>
              <w:fldChar w:fldCharType="begin"/>
            </w:r>
            <w:r w:rsidRPr="008A7DFC">
              <w:rPr>
                <w:webHidden/>
              </w:rPr>
              <w:instrText xml:space="preserve"> PAGEREF _Toc130284343 \h </w:instrText>
            </w:r>
            <w:r w:rsidRPr="008A7DFC">
              <w:rPr>
                <w:webHidden/>
              </w:rPr>
            </w:r>
            <w:r w:rsidRPr="008A7DFC">
              <w:rPr>
                <w:webHidden/>
              </w:rPr>
              <w:fldChar w:fldCharType="separate"/>
            </w:r>
            <w:r w:rsidRPr="008A7DFC">
              <w:rPr>
                <w:webHidden/>
              </w:rPr>
              <w:t>6</w:t>
            </w:r>
            <w:r w:rsidRPr="008A7DFC">
              <w:rPr>
                <w:webHidden/>
              </w:rPr>
              <w:fldChar w:fldCharType="end"/>
            </w:r>
          </w:hyperlink>
        </w:p>
        <w:p w14:paraId="18140481" w14:textId="07D09138" w:rsidR="00AB4170" w:rsidRPr="004916F6" w:rsidRDefault="00361AE1" w:rsidP="00AB4170">
          <w:r w:rsidRPr="004916F6">
            <w:fldChar w:fldCharType="end"/>
          </w:r>
        </w:p>
      </w:sdtContent>
    </w:sdt>
    <w:p w14:paraId="39117F98" w14:textId="1AE26D0C" w:rsidR="00361AE1" w:rsidRDefault="001D0A07" w:rsidP="001D0A07">
      <w:pPr>
        <w:pStyle w:val="Ttulo1"/>
      </w:pPr>
      <w:bookmarkStart w:id="1" w:name="_Toc130284326"/>
      <w:r>
        <w:t>Controle de Versões</w:t>
      </w:r>
      <w:bookmarkEnd w:id="1"/>
    </w:p>
    <w:p w14:paraId="037BF562" w14:textId="02286068" w:rsidR="001D0A07" w:rsidRDefault="00600E7E" w:rsidP="001D0A07">
      <w:r>
        <w:t>Controle de versões, informando o autor responsável pela atualização, e o conteúdo adicionado ao documento.</w:t>
      </w:r>
    </w:p>
    <w:tbl>
      <w:tblPr>
        <w:tblStyle w:val="SimplesTabela2"/>
        <w:tblW w:w="8364" w:type="dxa"/>
        <w:tblLook w:val="04A0" w:firstRow="1" w:lastRow="0" w:firstColumn="1" w:lastColumn="0" w:noHBand="0" w:noVBand="1"/>
      </w:tblPr>
      <w:tblGrid>
        <w:gridCol w:w="835"/>
        <w:gridCol w:w="1263"/>
        <w:gridCol w:w="1182"/>
        <w:gridCol w:w="5084"/>
      </w:tblGrid>
      <w:tr w:rsidR="00A12247" w14:paraId="4784BE8F" w14:textId="77777777" w:rsidTr="00A12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D159EBC" w14:textId="08191359" w:rsidR="00A12247" w:rsidRDefault="00A12247" w:rsidP="001D0A07">
            <w:r>
              <w:t>Versão</w:t>
            </w:r>
          </w:p>
        </w:tc>
        <w:tc>
          <w:tcPr>
            <w:tcW w:w="1263" w:type="dxa"/>
          </w:tcPr>
          <w:p w14:paraId="01776B51" w14:textId="757E3085" w:rsidR="00A12247" w:rsidRDefault="00A12247" w:rsidP="001D0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182" w:type="dxa"/>
          </w:tcPr>
          <w:p w14:paraId="090F3230" w14:textId="04980C59" w:rsidR="00A12247" w:rsidRDefault="00A12247" w:rsidP="001D0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084" w:type="dxa"/>
          </w:tcPr>
          <w:p w14:paraId="5D5CADCF" w14:textId="30E98139" w:rsidR="00A12247" w:rsidRDefault="00A12247" w:rsidP="001D0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 atualizado ou adicionado.</w:t>
            </w:r>
          </w:p>
        </w:tc>
      </w:tr>
      <w:tr w:rsidR="00A12247" w14:paraId="193FB4FE" w14:textId="77777777" w:rsidTr="00A12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4A8F4984" w14:textId="6D779C3E" w:rsidR="00A12247" w:rsidRDefault="00A12247" w:rsidP="001D0A07">
            <w:r>
              <w:t>1.0</w:t>
            </w:r>
          </w:p>
        </w:tc>
        <w:tc>
          <w:tcPr>
            <w:tcW w:w="1263" w:type="dxa"/>
          </w:tcPr>
          <w:p w14:paraId="7604376C" w14:textId="697219B4" w:rsidR="00A12247" w:rsidRDefault="00246CE3" w:rsidP="001D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Core </w:t>
            </w:r>
          </w:p>
        </w:tc>
        <w:tc>
          <w:tcPr>
            <w:tcW w:w="1182" w:type="dxa"/>
          </w:tcPr>
          <w:p w14:paraId="71DBAF59" w14:textId="69EDD4A9" w:rsidR="00A12247" w:rsidRDefault="00021FCB" w:rsidP="001D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A12247">
              <w:t>/0</w:t>
            </w:r>
            <w:r w:rsidR="005744CD">
              <w:t>3</w:t>
            </w:r>
            <w:r w:rsidR="00A12247">
              <w:t>/202</w:t>
            </w:r>
            <w:r w:rsidR="005744CD">
              <w:t>3</w:t>
            </w:r>
          </w:p>
        </w:tc>
        <w:tc>
          <w:tcPr>
            <w:tcW w:w="5084" w:type="dxa"/>
          </w:tcPr>
          <w:p w14:paraId="1ACF2EB6" w14:textId="60F6A9C4" w:rsidR="00A12247" w:rsidRDefault="00A12247" w:rsidP="001D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Versão inicial.</w:t>
            </w:r>
          </w:p>
        </w:tc>
      </w:tr>
    </w:tbl>
    <w:p w14:paraId="612DFF02" w14:textId="7A4AC406" w:rsidR="00361AE1" w:rsidRDefault="00E6781D" w:rsidP="00361AE1">
      <w:pPr>
        <w:pStyle w:val="Ttulo1"/>
        <w:rPr>
          <w:lang w:val="pt-BR" w:bidi="pt-BR"/>
        </w:rPr>
      </w:pPr>
      <w:bookmarkStart w:id="2" w:name="_Toc130284327"/>
      <w:r>
        <w:rPr>
          <w:lang w:val="pt-BR" w:bidi="pt-BR"/>
        </w:rPr>
        <w:t>Breve resumo</w:t>
      </w:r>
      <w:bookmarkEnd w:id="2"/>
    </w:p>
    <w:p w14:paraId="3DD5C6FA" w14:textId="45C3139E" w:rsidR="00863AD4" w:rsidRDefault="00F30839" w:rsidP="0076655F">
      <w:pPr>
        <w:rPr>
          <w:lang w:val="pt-BR" w:bidi="pt-BR"/>
        </w:rPr>
      </w:pPr>
      <w:r>
        <w:rPr>
          <w:lang w:val="pt-BR" w:bidi="pt-BR"/>
        </w:rPr>
        <w:t>O</w:t>
      </w:r>
      <w:r w:rsidR="00863AD4">
        <w:rPr>
          <w:lang w:val="pt-BR" w:bidi="pt-BR"/>
        </w:rPr>
        <w:t xml:space="preserve"> presente documento, visa apresentar </w:t>
      </w:r>
      <w:r w:rsidR="00E6781D">
        <w:rPr>
          <w:lang w:val="pt-BR" w:bidi="pt-BR"/>
        </w:rPr>
        <w:t xml:space="preserve">o entendimento sobre </w:t>
      </w:r>
      <w:r w:rsidR="00021FCB">
        <w:rPr>
          <w:lang w:val="pt-BR" w:bidi="pt-BR"/>
        </w:rPr>
        <w:t>Robot Framework, uma estrutura gené</w:t>
      </w:r>
      <w:r w:rsidR="009E6105">
        <w:rPr>
          <w:lang w:val="pt-BR" w:bidi="pt-BR"/>
        </w:rPr>
        <w:t>r</w:t>
      </w:r>
      <w:r w:rsidR="00021FCB">
        <w:rPr>
          <w:lang w:val="pt-BR" w:bidi="pt-BR"/>
        </w:rPr>
        <w:t>ica para automação</w:t>
      </w:r>
      <w:r w:rsidR="009E6105">
        <w:rPr>
          <w:lang w:val="pt-BR" w:bidi="pt-BR"/>
        </w:rPr>
        <w:t xml:space="preserve"> de trabalhos.</w:t>
      </w:r>
    </w:p>
    <w:p w14:paraId="136C5D84" w14:textId="4BC7FB49" w:rsidR="00F30839" w:rsidRPr="00004CF3" w:rsidRDefault="00021FCB" w:rsidP="00004CF3">
      <w:pPr>
        <w:pStyle w:val="Ttulo2"/>
        <w:jc w:val="center"/>
        <w:rPr>
          <w:sz w:val="28"/>
          <w:szCs w:val="24"/>
          <w:lang w:val="pt-BR"/>
        </w:rPr>
      </w:pPr>
      <w:bookmarkStart w:id="3" w:name="_Toc130284328"/>
      <w:r>
        <w:rPr>
          <w:sz w:val="28"/>
          <w:szCs w:val="24"/>
          <w:lang w:val="pt-BR"/>
        </w:rPr>
        <w:t>Robot Framework</w:t>
      </w:r>
      <w:bookmarkEnd w:id="3"/>
    </w:p>
    <w:p w14:paraId="50CB9FEA" w14:textId="6739D8E7" w:rsidR="00004CF3" w:rsidRDefault="00021FCB" w:rsidP="00021FCB">
      <w:pPr>
        <w:rPr>
          <w:lang w:val="pt-BR"/>
        </w:rPr>
      </w:pPr>
      <w:r>
        <w:rPr>
          <w:lang w:val="pt-BR"/>
        </w:rPr>
        <w:t xml:space="preserve">Robot é </w:t>
      </w:r>
      <w:r w:rsidR="00F54CF1">
        <w:rPr>
          <w:lang w:val="pt-BR"/>
        </w:rPr>
        <w:t xml:space="preserve">um framework para </w:t>
      </w:r>
      <w:r>
        <w:rPr>
          <w:lang w:val="pt-BR"/>
        </w:rPr>
        <w:t xml:space="preserve">automação de testes no qual é utilizada para testes de aceitação e desenvolvimento orientado a testes de aceitação (ATDD). É uma estrutura de teste orientada por </w:t>
      </w:r>
      <w:r>
        <w:rPr>
          <w:lang w:val="pt-BR"/>
        </w:rPr>
        <w:lastRenderedPageBreak/>
        <w:t>palavras-chave que usa sintaxe de dados de teste tabular.</w:t>
      </w:r>
      <w:r w:rsidR="00F54CF1">
        <w:rPr>
          <w:lang w:val="pt-BR"/>
        </w:rPr>
        <w:t xml:space="preserve"> Sua implementação é por meio de Python e Java, no entanto, roda em </w:t>
      </w:r>
      <w:proofErr w:type="spellStart"/>
      <w:r w:rsidR="00F54CF1">
        <w:rPr>
          <w:lang w:val="pt-BR"/>
        </w:rPr>
        <w:t>Jython</w:t>
      </w:r>
      <w:proofErr w:type="spellEnd"/>
      <w:r w:rsidR="00F54CF1">
        <w:rPr>
          <w:lang w:val="pt-BR"/>
        </w:rPr>
        <w:t xml:space="preserve"> (JMV) e </w:t>
      </w:r>
      <w:proofErr w:type="spellStart"/>
      <w:r w:rsidR="00F54CF1">
        <w:rPr>
          <w:lang w:val="pt-BR"/>
        </w:rPr>
        <w:t>IronPython</w:t>
      </w:r>
      <w:proofErr w:type="spellEnd"/>
      <w:r w:rsidR="00F54CF1">
        <w:rPr>
          <w:lang w:val="pt-BR"/>
        </w:rPr>
        <w:t xml:space="preserve"> (.NET).</w:t>
      </w:r>
    </w:p>
    <w:p w14:paraId="644A1C2D" w14:textId="3B84B11B" w:rsidR="00475145" w:rsidRPr="001A0762" w:rsidRDefault="00004CF3" w:rsidP="00CF68BD">
      <w:pPr>
        <w:pStyle w:val="Ttulo3"/>
        <w:jc w:val="both"/>
      </w:pPr>
      <w:bookmarkStart w:id="4" w:name="_Toc130284329"/>
      <w:r>
        <w:t>Breve História</w:t>
      </w:r>
      <w:bookmarkEnd w:id="4"/>
    </w:p>
    <w:p w14:paraId="7BA13FBA" w14:textId="28F7B1B0" w:rsidR="00EB2F4D" w:rsidRDefault="006F24F5" w:rsidP="00021FCB">
      <w:pPr>
        <w:rPr>
          <w:lang w:val="pt-BR"/>
        </w:rPr>
      </w:pPr>
      <w:r>
        <w:rPr>
          <w:lang w:val="pt-BR"/>
        </w:rPr>
        <w:t xml:space="preserve">A </w:t>
      </w:r>
      <w:r w:rsidR="00F54CF1">
        <w:rPr>
          <w:lang w:val="pt-BR"/>
        </w:rPr>
        <w:t xml:space="preserve">ideia do Robot Framework foi construída na tese de mestrado de Pekka </w:t>
      </w:r>
      <w:proofErr w:type="spellStart"/>
      <w:r w:rsidR="00F54CF1" w:rsidRPr="00F54CF1">
        <w:rPr>
          <w:lang w:val="pt-BR"/>
        </w:rPr>
        <w:t>Klärck</w:t>
      </w:r>
      <w:proofErr w:type="spellEnd"/>
      <w:r w:rsidR="00F54CF1">
        <w:rPr>
          <w:lang w:val="pt-BR"/>
        </w:rPr>
        <w:t xml:space="preserve"> </w:t>
      </w:r>
      <w:r w:rsidR="00F54CF1" w:rsidRPr="00F54CF1">
        <w:rPr>
          <w:lang w:val="pt-BR"/>
        </w:rPr>
        <w:t>em 2005.</w:t>
      </w:r>
      <w:r w:rsidR="00F54CF1">
        <w:rPr>
          <w:lang w:val="pt-BR"/>
        </w:rPr>
        <w:t xml:space="preserve"> Sua primeira versão foi desenvolvida na Nokia Networks, no mesmo ano de 2005. A versão 2.0 foi lançada </w:t>
      </w:r>
      <w:r w:rsidR="002C30D4">
        <w:rPr>
          <w:lang w:val="pt-BR"/>
        </w:rPr>
        <w:t>como software aberto em 2008 e a versão 3.0.2 foi lançada em 2017.</w:t>
      </w:r>
    </w:p>
    <w:p w14:paraId="0FCC51EB" w14:textId="69F1A0DA" w:rsidR="00A27410" w:rsidRDefault="00A27410" w:rsidP="00CF68BD">
      <w:pPr>
        <w:pStyle w:val="Ttulo3"/>
        <w:jc w:val="both"/>
      </w:pPr>
      <w:bookmarkStart w:id="5" w:name="_Toc130284330"/>
      <w:r>
        <w:t>Do</w:t>
      </w:r>
      <w:r w:rsidR="002F5828">
        <w:t>wnload</w:t>
      </w:r>
      <w:r w:rsidR="00AF4CB6">
        <w:t xml:space="preserve"> </w:t>
      </w:r>
      <w:r w:rsidR="00B62F89">
        <w:t xml:space="preserve">Python e </w:t>
      </w:r>
      <w:r w:rsidR="00EB2F4D">
        <w:t>Robot Framework</w:t>
      </w:r>
      <w:bookmarkEnd w:id="5"/>
    </w:p>
    <w:p w14:paraId="522B7128" w14:textId="1CA29F08" w:rsidR="00CF68BD" w:rsidRDefault="00EB2F4D" w:rsidP="00CF68BD">
      <w:pPr>
        <w:rPr>
          <w:lang w:val="pt-BR"/>
        </w:rPr>
      </w:pPr>
      <w:r>
        <w:rPr>
          <w:lang w:val="pt-BR"/>
        </w:rPr>
        <w:t xml:space="preserve">O pré requisito para instalação do Robot Framework é ter o Python 2.7 instalado na máquina. O Robot suporta o Python 3, porém como o Python 2 e 3 não são inteiramente compatíveis, a versão do Python 2.7 é mais recomendada. É necessário fazer o download do Python 2.7 pelo site </w:t>
      </w:r>
      <w:hyperlink r:id="rId10" w:history="1">
        <w:r w:rsidRPr="0076374E">
          <w:rPr>
            <w:rStyle w:val="Hyperlink"/>
            <w:lang w:val="pt-BR"/>
          </w:rPr>
          <w:t>https://www.python.org/download/releases/2.7/</w:t>
        </w:r>
      </w:hyperlink>
      <w:r>
        <w:rPr>
          <w:lang w:val="pt-BR"/>
        </w:rPr>
        <w:t xml:space="preserve">. </w:t>
      </w:r>
    </w:p>
    <w:p w14:paraId="25BBC329" w14:textId="178E502F" w:rsidR="00EB2F4D" w:rsidRDefault="00EB2F4D" w:rsidP="00CF68BD">
      <w:pPr>
        <w:rPr>
          <w:lang w:val="pt-BR"/>
        </w:rPr>
      </w:pPr>
      <w:r>
        <w:rPr>
          <w:lang w:val="pt-BR"/>
        </w:rPr>
        <w:t xml:space="preserve">Após instalar o Python, é necessário a verificação se o Pip (gerenciador de pacotes do Python) está instalado. </w:t>
      </w:r>
      <w:r w:rsidR="009E6105">
        <w:rPr>
          <w:lang w:val="pt-BR"/>
        </w:rPr>
        <w:t xml:space="preserve">Para verificar a versão, digite os comandos abaixo no Prompt de Comandos CMD do Windows: </w:t>
      </w:r>
    </w:p>
    <w:p w14:paraId="084A24B9" w14:textId="77777777" w:rsidR="009E6105" w:rsidRDefault="009E6105" w:rsidP="009E6105">
      <w:pPr>
        <w:keepNext/>
      </w:pPr>
      <w:r>
        <w:rPr>
          <w:noProof/>
        </w:rPr>
        <w:drawing>
          <wp:inline distT="0" distB="0" distL="0" distR="0" wp14:anchorId="3A9268DA" wp14:editId="2D114E8D">
            <wp:extent cx="5118449" cy="1038225"/>
            <wp:effectExtent l="0" t="0" r="635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741" cy="10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E8A0" w14:textId="355DFC3D" w:rsidR="009E6105" w:rsidRDefault="009E6105" w:rsidP="009E6105">
      <w:pPr>
        <w:pStyle w:val="Legenda"/>
        <w:jc w:val="both"/>
        <w:rPr>
          <w:lang w:val="pt-BR"/>
        </w:rPr>
      </w:pPr>
      <w:r>
        <w:t xml:space="preserve">Figura </w:t>
      </w:r>
      <w:r w:rsidR="00601B43">
        <w:fldChar w:fldCharType="begin"/>
      </w:r>
      <w:r w:rsidR="00601B43">
        <w:instrText xml:space="preserve"> SEQ Figura \* ARABIC </w:instrText>
      </w:r>
      <w:r w:rsidR="00601B43">
        <w:fldChar w:fldCharType="separate"/>
      </w:r>
      <w:r w:rsidR="00AA493F">
        <w:rPr>
          <w:noProof/>
        </w:rPr>
        <w:t>1</w:t>
      </w:r>
      <w:r w:rsidR="00601B43">
        <w:rPr>
          <w:noProof/>
        </w:rPr>
        <w:fldChar w:fldCharType="end"/>
      </w:r>
    </w:p>
    <w:p w14:paraId="5284DB4D" w14:textId="6D4E3301" w:rsidR="009E6105" w:rsidRDefault="009E6105" w:rsidP="00CF68BD">
      <w:pPr>
        <w:rPr>
          <w:lang w:val="pt-BR"/>
        </w:rPr>
      </w:pPr>
      <w:r>
        <w:rPr>
          <w:lang w:val="pt-BR"/>
        </w:rPr>
        <w:t>Para instalação do Pip, siga a instrução abaixo:</w:t>
      </w:r>
    </w:p>
    <w:p w14:paraId="5EFEEEC2" w14:textId="77777777" w:rsidR="009E6105" w:rsidRDefault="009E6105" w:rsidP="009E6105">
      <w:pPr>
        <w:keepNext/>
      </w:pPr>
      <w:r>
        <w:rPr>
          <w:noProof/>
        </w:rPr>
        <w:drawing>
          <wp:inline distT="0" distB="0" distL="0" distR="0" wp14:anchorId="6CB505C1" wp14:editId="49C623D4">
            <wp:extent cx="2686747" cy="428625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870" cy="4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FADC" w14:textId="5FE056ED" w:rsidR="009E6105" w:rsidRDefault="009E6105" w:rsidP="009E6105">
      <w:pPr>
        <w:pStyle w:val="Legenda"/>
        <w:jc w:val="both"/>
        <w:rPr>
          <w:lang w:val="pt-BR"/>
        </w:rPr>
      </w:pPr>
      <w:r>
        <w:t xml:space="preserve">Figura </w:t>
      </w:r>
      <w:r w:rsidR="00601B43">
        <w:fldChar w:fldCharType="begin"/>
      </w:r>
      <w:r w:rsidR="00601B43">
        <w:instrText xml:space="preserve"> SEQ Figura \* ARABIC </w:instrText>
      </w:r>
      <w:r w:rsidR="00601B43">
        <w:fldChar w:fldCharType="separate"/>
      </w:r>
      <w:r w:rsidR="00AA493F">
        <w:rPr>
          <w:noProof/>
        </w:rPr>
        <w:t>2</w:t>
      </w:r>
      <w:r w:rsidR="00601B43">
        <w:rPr>
          <w:noProof/>
        </w:rPr>
        <w:fldChar w:fldCharType="end"/>
      </w:r>
    </w:p>
    <w:p w14:paraId="7C1656CE" w14:textId="686167E9" w:rsidR="009E6105" w:rsidRDefault="009E6105" w:rsidP="00CF68BD">
      <w:pPr>
        <w:rPr>
          <w:lang w:val="pt-BR"/>
        </w:rPr>
      </w:pPr>
      <w:r>
        <w:rPr>
          <w:lang w:val="pt-BR"/>
        </w:rPr>
        <w:t>Caso a instalação tenha ocorrido tudo correto, digite o comando abaixo para verificação:</w:t>
      </w:r>
    </w:p>
    <w:p w14:paraId="4BA4411B" w14:textId="77777777" w:rsidR="009E6105" w:rsidRDefault="009E6105" w:rsidP="009E6105">
      <w:pPr>
        <w:keepNext/>
      </w:pPr>
      <w:r>
        <w:rPr>
          <w:noProof/>
        </w:rPr>
        <w:drawing>
          <wp:inline distT="0" distB="0" distL="0" distR="0" wp14:anchorId="02B3001C" wp14:editId="3287707E">
            <wp:extent cx="3343275" cy="619125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3699" w14:textId="51AC91DE" w:rsidR="009E6105" w:rsidRDefault="009E6105" w:rsidP="009E6105">
      <w:pPr>
        <w:pStyle w:val="Legenda"/>
        <w:jc w:val="both"/>
        <w:rPr>
          <w:lang w:val="pt-BR"/>
        </w:rPr>
      </w:pPr>
      <w:r>
        <w:t xml:space="preserve">Figura </w:t>
      </w:r>
      <w:r w:rsidR="00601B43">
        <w:fldChar w:fldCharType="begin"/>
      </w:r>
      <w:r w:rsidR="00601B43">
        <w:instrText xml:space="preserve"> SEQ Figura \* ARABIC </w:instrText>
      </w:r>
      <w:r w:rsidR="00601B43">
        <w:fldChar w:fldCharType="separate"/>
      </w:r>
      <w:r w:rsidR="00AA493F">
        <w:rPr>
          <w:noProof/>
        </w:rPr>
        <w:t>3</w:t>
      </w:r>
      <w:r w:rsidR="00601B43">
        <w:rPr>
          <w:noProof/>
        </w:rPr>
        <w:fldChar w:fldCharType="end"/>
      </w:r>
    </w:p>
    <w:p w14:paraId="43180774" w14:textId="6527DCFE" w:rsidR="009E6105" w:rsidRDefault="009E6105" w:rsidP="00CF68BD">
      <w:pPr>
        <w:rPr>
          <w:lang w:val="pt-BR"/>
        </w:rPr>
      </w:pPr>
      <w:r>
        <w:rPr>
          <w:lang w:val="pt-BR"/>
        </w:rPr>
        <w:t xml:space="preserve">Por fim, após a instalação do Python e Robot Framework, é necessário instalar a biblioteca que será utilizada: </w:t>
      </w:r>
      <w:proofErr w:type="spellStart"/>
      <w:r>
        <w:rPr>
          <w:lang w:val="pt-BR"/>
        </w:rPr>
        <w:t>S</w:t>
      </w:r>
      <w:r w:rsidR="006B59D8">
        <w:rPr>
          <w:lang w:val="pt-BR"/>
        </w:rPr>
        <w:t>el</w:t>
      </w:r>
      <w:r w:rsidR="00A31572">
        <w:rPr>
          <w:lang w:val="pt-BR"/>
        </w:rPr>
        <w:t>e</w:t>
      </w:r>
      <w:r w:rsidR="006B59D8">
        <w:rPr>
          <w:lang w:val="pt-BR"/>
        </w:rPr>
        <w:t>nium</w:t>
      </w:r>
      <w:proofErr w:type="spellEnd"/>
      <w:r w:rsidR="006B59D8">
        <w:rPr>
          <w:lang w:val="pt-BR"/>
        </w:rPr>
        <w:t xml:space="preserve">. </w:t>
      </w:r>
    </w:p>
    <w:p w14:paraId="4A9F254D" w14:textId="4593147B" w:rsidR="006B59D8" w:rsidRDefault="00A31572" w:rsidP="006B59D8">
      <w:pPr>
        <w:keepNext/>
      </w:pPr>
      <w:r>
        <w:rPr>
          <w:noProof/>
        </w:rPr>
        <w:drawing>
          <wp:inline distT="0" distB="0" distL="0" distR="0" wp14:anchorId="3685803C" wp14:editId="3A955790">
            <wp:extent cx="5105400" cy="28575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31A" w14:textId="7766E1F1" w:rsidR="006B59D8" w:rsidRDefault="006B59D8" w:rsidP="006B59D8">
      <w:pPr>
        <w:pStyle w:val="Legenda"/>
        <w:jc w:val="both"/>
      </w:pPr>
      <w:r w:rsidRPr="009659A4">
        <w:rPr>
          <w:lang w:val="pt-BR"/>
        </w:rPr>
        <w:t xml:space="preserve">Figura </w:t>
      </w:r>
      <w:r>
        <w:fldChar w:fldCharType="begin"/>
      </w:r>
      <w:r w:rsidRPr="009659A4">
        <w:rPr>
          <w:lang w:val="pt-BR"/>
        </w:rPr>
        <w:instrText xml:space="preserve"> SEQ Figura \* ARABIC </w:instrText>
      </w:r>
      <w:r>
        <w:fldChar w:fldCharType="separate"/>
      </w:r>
      <w:r w:rsidR="00AA493F">
        <w:rPr>
          <w:noProof/>
          <w:lang w:val="pt-BR"/>
        </w:rPr>
        <w:t>4</w:t>
      </w:r>
      <w:r>
        <w:fldChar w:fldCharType="end"/>
      </w:r>
    </w:p>
    <w:p w14:paraId="229DA812" w14:textId="33E09A93" w:rsidR="00B62F89" w:rsidRPr="00B62F89" w:rsidRDefault="00B62F89" w:rsidP="00B62F89">
      <w:pPr>
        <w:pStyle w:val="Ttulo3"/>
        <w:rPr>
          <w:sz w:val="28"/>
          <w:szCs w:val="36"/>
        </w:rPr>
      </w:pPr>
      <w:bookmarkStart w:id="6" w:name="_Toc130284331"/>
      <w:r w:rsidRPr="00CF68BD">
        <w:rPr>
          <w:sz w:val="28"/>
          <w:szCs w:val="36"/>
        </w:rPr>
        <w:lastRenderedPageBreak/>
        <w:t>Introdução a</w:t>
      </w:r>
      <w:r>
        <w:rPr>
          <w:sz w:val="28"/>
          <w:szCs w:val="36"/>
        </w:rPr>
        <w:t>o Robot Framework</w:t>
      </w:r>
      <w:bookmarkEnd w:id="6"/>
    </w:p>
    <w:p w14:paraId="180F1012" w14:textId="34C97BA9" w:rsidR="006B59D8" w:rsidRPr="00B62F89" w:rsidRDefault="00B62F89" w:rsidP="00B62F89">
      <w:pPr>
        <w:pStyle w:val="Ttulo3"/>
        <w:jc w:val="both"/>
      </w:pPr>
      <w:bookmarkStart w:id="7" w:name="_Toc130284332"/>
      <w:r w:rsidRPr="00B62F89">
        <w:t>IDE</w:t>
      </w:r>
      <w:bookmarkEnd w:id="7"/>
    </w:p>
    <w:p w14:paraId="759D9B46" w14:textId="77777777" w:rsidR="00B62F89" w:rsidRDefault="00B62F89" w:rsidP="00B62F89">
      <w:pPr>
        <w:rPr>
          <w:lang w:val="pt-BR"/>
        </w:rPr>
      </w:pPr>
      <w:r>
        <w:rPr>
          <w:lang w:val="pt-BR"/>
        </w:rPr>
        <w:t>Para adentramos em códigos que requerem maior complexidade será utilizado um Ambiente Integrado de Desenvolvimento ou IDE (</w:t>
      </w:r>
      <w:r>
        <w:t>(sigla em inglês para Integrated Development Enviroment). Uma IDE é um software com funcionalidades que auxiliam no desenvolvimento do código.</w:t>
      </w:r>
      <w:r>
        <w:rPr>
          <w:lang w:val="pt-BR"/>
        </w:rPr>
        <w:t xml:space="preserve"> </w:t>
      </w:r>
    </w:p>
    <w:p w14:paraId="47A5BD64" w14:textId="1527C1D4" w:rsidR="00B62F89" w:rsidRPr="00B62F89" w:rsidRDefault="00B62F89" w:rsidP="00B62F89">
      <w:pPr>
        <w:pStyle w:val="Ttulo3"/>
        <w:jc w:val="both"/>
      </w:pPr>
      <w:bookmarkStart w:id="8" w:name="_Toc130284333"/>
      <w:r w:rsidRPr="00B62F89">
        <w:t>Visual Studio Code</w:t>
      </w:r>
      <w:bookmarkEnd w:id="8"/>
    </w:p>
    <w:p w14:paraId="3143A7B3" w14:textId="69C56D3E" w:rsidR="00B62F89" w:rsidRDefault="00B62F89" w:rsidP="00B62F89">
      <w:pPr>
        <w:rPr>
          <w:lang w:val="pt-BR"/>
        </w:rPr>
      </w:pPr>
      <w:r w:rsidRPr="00B62F89">
        <w:rPr>
          <w:lang w:val="pt-BR"/>
        </w:rPr>
        <w:t xml:space="preserve">O </w:t>
      </w:r>
      <w:r>
        <w:rPr>
          <w:lang w:val="pt-BR"/>
        </w:rPr>
        <w:t>Visual Studio Code é um editor de código-fonte. Ele é customizável, permitindo que os usuários possam mudar o tema do editor, teclas de atalhos e etc. O VS Code é baseado no Electron, um framework que é usado para desenvolver aplicativos No</w:t>
      </w:r>
      <w:r w:rsidR="003C5CB7">
        <w:rPr>
          <w:lang w:val="pt-BR"/>
        </w:rPr>
        <w:t xml:space="preserve">de.js para desktop rodando no motor de layout Blink. </w:t>
      </w:r>
      <w:r w:rsidR="003C5CB7">
        <w:rPr>
          <w:lang w:val="pt-BR"/>
        </w:rPr>
        <w:tab/>
      </w:r>
    </w:p>
    <w:p w14:paraId="55FCDE68" w14:textId="5F6722D0" w:rsidR="003C5CB7" w:rsidRDefault="003C5CB7" w:rsidP="00B62F89">
      <w:pPr>
        <w:rPr>
          <w:lang w:val="pt-BR"/>
        </w:rPr>
      </w:pPr>
      <w:r>
        <w:rPr>
          <w:lang w:val="pt-BR"/>
        </w:rPr>
        <w:t xml:space="preserve">Suporta um número de linguagens de programação e um conjunto de recursos que podem ou não estar disponíveis para cada linguagem. </w:t>
      </w:r>
    </w:p>
    <w:p w14:paraId="6D3C4077" w14:textId="16B92D5C" w:rsidR="003C5CB7" w:rsidRDefault="003C5CB7" w:rsidP="003C5CB7">
      <w:pPr>
        <w:pStyle w:val="Ttulo3"/>
        <w:jc w:val="both"/>
      </w:pPr>
      <w:bookmarkStart w:id="9" w:name="_Toc130284334"/>
      <w:r>
        <w:t>Download Visual Studio Code</w:t>
      </w:r>
      <w:bookmarkEnd w:id="9"/>
    </w:p>
    <w:p w14:paraId="3B8214AF" w14:textId="258DC954" w:rsidR="003C5CB7" w:rsidRDefault="003C5CB7" w:rsidP="003C5CB7">
      <w:pPr>
        <w:rPr>
          <w:lang w:val="pt-BR"/>
        </w:rPr>
      </w:pPr>
      <w:r>
        <w:rPr>
          <w:lang w:val="pt-BR"/>
        </w:rPr>
        <w:t xml:space="preserve">É necessário fazer o download do Visual Studio Code pelo site </w:t>
      </w:r>
      <w:hyperlink r:id="rId15" w:history="1">
        <w:r w:rsidRPr="002871F1">
          <w:rPr>
            <w:rStyle w:val="Hyperlink"/>
            <w:lang w:val="pt-BR"/>
          </w:rPr>
          <w:t>https://code.visualstudio.com</w:t>
        </w:r>
      </w:hyperlink>
      <w:r>
        <w:rPr>
          <w:lang w:val="pt-BR"/>
        </w:rPr>
        <w:t>. Para usuários Windows basta ir em Microsoft Store e digitar Visual Studio Code.</w:t>
      </w:r>
    </w:p>
    <w:p w14:paraId="1CA60994" w14:textId="3C9D317F" w:rsidR="003C5CB7" w:rsidRDefault="003C5CB7" w:rsidP="003C5CB7">
      <w:pPr>
        <w:pStyle w:val="Ttulo3"/>
        <w:jc w:val="both"/>
      </w:pPr>
      <w:bookmarkStart w:id="10" w:name="_Toc130284335"/>
      <w:r>
        <w:t>Criando um projeto no</w:t>
      </w:r>
      <w:r w:rsidR="00432F3A">
        <w:t xml:space="preserve"> Visual Studio Code</w:t>
      </w:r>
      <w:bookmarkEnd w:id="10"/>
    </w:p>
    <w:p w14:paraId="4B7166F8" w14:textId="1437A4A4" w:rsidR="003C5CB7" w:rsidRPr="00601B43" w:rsidRDefault="003C5CB7" w:rsidP="003C5CB7">
      <w:pPr>
        <w:rPr>
          <w:u w:val="single"/>
          <w:lang w:val="pt-BR"/>
        </w:rPr>
      </w:pPr>
      <w:r>
        <w:rPr>
          <w:lang w:val="pt-BR"/>
        </w:rPr>
        <w:t>Ao clicar no ícone “</w:t>
      </w:r>
      <w:r w:rsidR="00432F3A">
        <w:rPr>
          <w:lang w:val="pt-BR"/>
        </w:rPr>
        <w:t>Arquivos</w:t>
      </w:r>
      <w:r>
        <w:rPr>
          <w:lang w:val="pt-BR"/>
        </w:rPr>
        <w:t xml:space="preserve">” na tela inicial do </w:t>
      </w:r>
      <w:r w:rsidR="00432F3A">
        <w:rPr>
          <w:lang w:val="pt-BR"/>
        </w:rPr>
        <w:t>Visual Studio Code</w:t>
      </w:r>
      <w:r>
        <w:rPr>
          <w:lang w:val="pt-BR"/>
        </w:rPr>
        <w:t>, aparecerá diversas informações. Deverá ser selecionado “</w:t>
      </w:r>
      <w:r w:rsidR="00432F3A">
        <w:rPr>
          <w:lang w:val="pt-BR"/>
        </w:rPr>
        <w:t>Novo arquivo</w:t>
      </w:r>
      <w:r>
        <w:rPr>
          <w:lang w:val="pt-BR"/>
        </w:rPr>
        <w:t xml:space="preserve">”. </w:t>
      </w:r>
    </w:p>
    <w:p w14:paraId="030AB7C2" w14:textId="77777777" w:rsidR="00103451" w:rsidRDefault="003C5CB7" w:rsidP="00103451">
      <w:pPr>
        <w:keepNext/>
      </w:pPr>
      <w:r>
        <w:rPr>
          <w:noProof/>
        </w:rPr>
        <w:drawing>
          <wp:inline distT="0" distB="0" distL="0" distR="0" wp14:anchorId="314A84C3" wp14:editId="30B7B811">
            <wp:extent cx="2259751" cy="4126230"/>
            <wp:effectExtent l="0" t="0" r="7620" b="7620"/>
            <wp:docPr id="256" name="Imagem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8269" cy="41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6181" w14:textId="3FEBCB8E" w:rsidR="003C5CB7" w:rsidRDefault="00103451" w:rsidP="00103451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3F">
        <w:rPr>
          <w:noProof/>
        </w:rPr>
        <w:t>5</w:t>
      </w:r>
      <w:r>
        <w:fldChar w:fldCharType="end"/>
      </w:r>
    </w:p>
    <w:p w14:paraId="3099D5DE" w14:textId="7A650567" w:rsidR="00B62F89" w:rsidRDefault="00432F3A" w:rsidP="00B62F89">
      <w:pPr>
        <w:rPr>
          <w:lang w:val="pt-BR"/>
        </w:rPr>
      </w:pPr>
      <w:r>
        <w:rPr>
          <w:lang w:val="pt-BR"/>
        </w:rPr>
        <w:lastRenderedPageBreak/>
        <w:t>Logo após criar um projeto, é necessário instalar a extensão do Robot Framework no VS Code. Para isso é necessário clicar no ícone “Extensões” no canto superior esquerdo, pesquisar pelo nome “Robot Framework” e clicar no item Robot Framework que aparecerá na tela.</w:t>
      </w:r>
    </w:p>
    <w:p w14:paraId="3B0EB752" w14:textId="77777777" w:rsidR="00103451" w:rsidRDefault="00432F3A" w:rsidP="00103451">
      <w:pPr>
        <w:keepNext/>
      </w:pPr>
      <w:r>
        <w:rPr>
          <w:noProof/>
        </w:rPr>
        <w:drawing>
          <wp:inline distT="0" distB="0" distL="0" distR="0" wp14:anchorId="349A05B2" wp14:editId="610BADA5">
            <wp:extent cx="2678379" cy="2695493"/>
            <wp:effectExtent l="0" t="0" r="8255" b="0"/>
            <wp:docPr id="257" name="Imagem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887" cy="27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1CD" w14:textId="7BF2C350" w:rsidR="006D370C" w:rsidRPr="00432F3A" w:rsidRDefault="00103451" w:rsidP="00103451">
      <w:pPr>
        <w:pStyle w:val="Legenda"/>
        <w:jc w:val="both"/>
        <w:rPr>
          <w:lang w:val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3F">
        <w:rPr>
          <w:noProof/>
        </w:rPr>
        <w:t>6</w:t>
      </w:r>
      <w:r>
        <w:fldChar w:fldCharType="end"/>
      </w:r>
    </w:p>
    <w:p w14:paraId="46C87B93" w14:textId="30551C45" w:rsidR="00432F3A" w:rsidRDefault="00432F3A" w:rsidP="00432F3A">
      <w:pPr>
        <w:pStyle w:val="Ttulo3"/>
        <w:rPr>
          <w:sz w:val="28"/>
          <w:szCs w:val="36"/>
        </w:rPr>
      </w:pPr>
      <w:bookmarkStart w:id="11" w:name="_Toc130284336"/>
      <w:r>
        <w:rPr>
          <w:sz w:val="28"/>
          <w:szCs w:val="36"/>
        </w:rPr>
        <w:t>Estrutura de um código em Robot Framework</w:t>
      </w:r>
      <w:bookmarkEnd w:id="11"/>
    </w:p>
    <w:p w14:paraId="3543F329" w14:textId="77777777" w:rsidR="008B3F86" w:rsidRDefault="008B3F86" w:rsidP="008B3F86">
      <w:pPr>
        <w:keepNext/>
      </w:pPr>
      <w:r>
        <w:rPr>
          <w:noProof/>
        </w:rPr>
        <w:drawing>
          <wp:inline distT="0" distB="0" distL="0" distR="0" wp14:anchorId="0449544E" wp14:editId="460045F3">
            <wp:extent cx="4667415" cy="2568818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0378" cy="25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5470" w14:textId="02C74EFB" w:rsidR="008B3F86" w:rsidRPr="008B3F86" w:rsidRDefault="008B3F86" w:rsidP="008B3F86">
      <w:pPr>
        <w:pStyle w:val="Legenda"/>
        <w:jc w:val="both"/>
        <w:rPr>
          <w:lang w:val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3F">
        <w:rPr>
          <w:noProof/>
        </w:rPr>
        <w:t>7</w:t>
      </w:r>
      <w:r>
        <w:fldChar w:fldCharType="end"/>
      </w:r>
    </w:p>
    <w:p w14:paraId="4A694452" w14:textId="3F7CA1E0" w:rsidR="006D370C" w:rsidRPr="00432F3A" w:rsidRDefault="00432F3A" w:rsidP="006D370C">
      <w:pPr>
        <w:keepNext/>
        <w:rPr>
          <w:lang w:val="pt-BR"/>
        </w:rPr>
      </w:pPr>
      <w:r>
        <w:rPr>
          <w:lang w:val="pt-BR"/>
        </w:rPr>
        <w:t>A estrutura do script é simples e pode ser dividida em quatro seções</w:t>
      </w:r>
      <w:r w:rsidR="009659A4">
        <w:rPr>
          <w:lang w:val="pt-BR"/>
        </w:rPr>
        <w:t>:</w:t>
      </w:r>
    </w:p>
    <w:p w14:paraId="5D9E460F" w14:textId="264E9117" w:rsidR="00C61A1B" w:rsidRDefault="00432F3A" w:rsidP="00C61A1B">
      <w:pPr>
        <w:pStyle w:val="Ttulo3"/>
        <w:jc w:val="both"/>
      </w:pPr>
      <w:bookmarkStart w:id="12" w:name="_Toc130284337"/>
      <w:r>
        <w:t>Settings</w:t>
      </w:r>
      <w:bookmarkEnd w:id="12"/>
    </w:p>
    <w:p w14:paraId="2F20EABC" w14:textId="3AAE9FBD" w:rsidR="00432F3A" w:rsidRPr="00432F3A" w:rsidRDefault="00432F3A" w:rsidP="00432F3A">
      <w:pPr>
        <w:rPr>
          <w:lang w:val="pt-BR"/>
        </w:rPr>
      </w:pPr>
      <w:r>
        <w:rPr>
          <w:lang w:val="pt-BR"/>
        </w:rPr>
        <w:t>Nessa parte é necessário configurar as bibliotecas que serão utilizadas, caminhos para arquivos auxiliares (</w:t>
      </w:r>
      <w:proofErr w:type="spellStart"/>
      <w:r>
        <w:rPr>
          <w:lang w:val="pt-BR"/>
        </w:rPr>
        <w:t>page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objects</w:t>
      </w:r>
      <w:proofErr w:type="spellEnd"/>
      <w:r>
        <w:rPr>
          <w:lang w:val="pt-BR"/>
        </w:rPr>
        <w:t xml:space="preserve">, por exemplo), contextos e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3437BD64" w14:textId="31D0EA9A" w:rsidR="00432F3A" w:rsidRDefault="00432F3A" w:rsidP="00432F3A">
      <w:pPr>
        <w:pStyle w:val="Ttulo3"/>
        <w:jc w:val="both"/>
      </w:pPr>
      <w:bookmarkStart w:id="13" w:name="_Toc130284338"/>
      <w:r>
        <w:lastRenderedPageBreak/>
        <w:t>Variables</w:t>
      </w:r>
      <w:bookmarkEnd w:id="13"/>
    </w:p>
    <w:p w14:paraId="36C4EF8F" w14:textId="1D97B8A6" w:rsidR="00432F3A" w:rsidRPr="00432F3A" w:rsidRDefault="00432F3A" w:rsidP="00432F3A">
      <w:pPr>
        <w:rPr>
          <w:lang w:val="pt-BR"/>
        </w:rPr>
      </w:pPr>
      <w:r>
        <w:rPr>
          <w:lang w:val="pt-BR"/>
        </w:rPr>
        <w:t>Nessa seção é configurado a lista de variáveis a serem usadas e também a definição dos valões de algumas dessas variáveis.</w:t>
      </w:r>
      <w:r w:rsidR="009659A4">
        <w:rPr>
          <w:lang w:val="pt-BR"/>
        </w:rPr>
        <w:t xml:space="preserve"> As variáveis no Robot são representadas por ${variável}. As divisões dos argumentos são feitas por, no mínimo, dois espaços. </w:t>
      </w:r>
    </w:p>
    <w:p w14:paraId="7A52EB74" w14:textId="269E9124" w:rsidR="00432F3A" w:rsidRDefault="00432F3A" w:rsidP="00432F3A">
      <w:pPr>
        <w:pStyle w:val="Ttulo3"/>
        <w:jc w:val="both"/>
      </w:pPr>
      <w:bookmarkStart w:id="14" w:name="_Toc130284339"/>
      <w:r>
        <w:t>Test Cases</w:t>
      </w:r>
      <w:bookmarkEnd w:id="14"/>
    </w:p>
    <w:p w14:paraId="2C32E04E" w14:textId="51DBE0E1" w:rsidR="00432F3A" w:rsidRDefault="009863BE" w:rsidP="00432F3A">
      <w:pPr>
        <w:rPr>
          <w:lang w:val="pt-BR"/>
        </w:rPr>
      </w:pPr>
      <w:r>
        <w:rPr>
          <w:lang w:val="pt-BR"/>
        </w:rPr>
        <w:t>Está é a seção mais importante, pois sem ela seu teste não roda. É nesta seção que ficam os cenários/casos de teste, podendo ser com ou sem implementação.</w:t>
      </w:r>
    </w:p>
    <w:p w14:paraId="65EBE1D4" w14:textId="308D0534" w:rsidR="009659A4" w:rsidRDefault="009659A4" w:rsidP="009659A4">
      <w:pPr>
        <w:pStyle w:val="Ttulo3"/>
        <w:jc w:val="both"/>
      </w:pPr>
      <w:bookmarkStart w:id="15" w:name="_Toc130284340"/>
      <w:r>
        <w:t>Keywords</w:t>
      </w:r>
      <w:bookmarkEnd w:id="15"/>
    </w:p>
    <w:p w14:paraId="2D0D65FF" w14:textId="16821CB3" w:rsidR="009659A4" w:rsidRDefault="009659A4" w:rsidP="009659A4">
      <w:pPr>
        <w:rPr>
          <w:lang w:val="pt-BR"/>
        </w:rPr>
      </w:pPr>
      <w:r>
        <w:rPr>
          <w:lang w:val="pt-BR"/>
        </w:rPr>
        <w:t>Para esta seção é possível definir palavras chave ou implementar os cenários de teste escritos acima.</w:t>
      </w:r>
    </w:p>
    <w:p w14:paraId="1893BF9E" w14:textId="3A4B8C31" w:rsidR="009659A4" w:rsidRDefault="009659A4" w:rsidP="009659A4">
      <w:pPr>
        <w:rPr>
          <w:lang w:val="pt-BR"/>
        </w:rPr>
      </w:pPr>
      <w:r>
        <w:rPr>
          <w:lang w:val="pt-BR"/>
        </w:rPr>
        <w:t>Todas as seções acima são opcionais, porém é recomendado utilizá-las para melhor organização do código.</w:t>
      </w:r>
    </w:p>
    <w:p w14:paraId="6E041A0D" w14:textId="342B96D7" w:rsidR="004916F6" w:rsidRDefault="004916F6" w:rsidP="004916F6">
      <w:pPr>
        <w:pStyle w:val="Ttulo3"/>
        <w:jc w:val="both"/>
      </w:pPr>
      <w:bookmarkStart w:id="16" w:name="_Toc130284341"/>
      <w:r>
        <w:t>Indentação</w:t>
      </w:r>
      <w:bookmarkEnd w:id="16"/>
    </w:p>
    <w:p w14:paraId="7F4DFD87" w14:textId="0255E71A" w:rsidR="004916F6" w:rsidRPr="009659A4" w:rsidRDefault="004916F6" w:rsidP="009659A4">
      <w:pPr>
        <w:rPr>
          <w:lang w:val="pt-BR"/>
        </w:rPr>
      </w:pPr>
      <w:r>
        <w:rPr>
          <w:lang w:val="pt-BR"/>
        </w:rPr>
        <w:t>Um código bem indentado e organizado no Robot Framework é essencial. É sempre recomendável utilizar espaços para melhor organização do código.</w:t>
      </w:r>
    </w:p>
    <w:p w14:paraId="3C74BC21" w14:textId="2AFB08C9" w:rsidR="00642868" w:rsidRDefault="00642868" w:rsidP="00642868">
      <w:pPr>
        <w:pStyle w:val="Ttulo3"/>
        <w:jc w:val="both"/>
      </w:pPr>
      <w:bookmarkStart w:id="17" w:name="_Toc130284342"/>
      <w:r>
        <w:t>Exemplo de código:</w:t>
      </w:r>
      <w:bookmarkEnd w:id="17"/>
    </w:p>
    <w:p w14:paraId="68ECBEB5" w14:textId="35A4DB5B" w:rsidR="009659A4" w:rsidRPr="009659A4" w:rsidRDefault="00642868" w:rsidP="00642868">
      <w:pPr>
        <w:rPr>
          <w:lang w:val="pt-BR"/>
        </w:rPr>
      </w:pPr>
      <w:r>
        <w:rPr>
          <w:lang w:val="pt-BR"/>
        </w:rPr>
        <w:t xml:space="preserve">Abaixo, um exemplo de um código no qual abre o site do </w:t>
      </w:r>
      <w:r w:rsidR="00AA493F">
        <w:rPr>
          <w:lang w:val="pt-BR"/>
        </w:rPr>
        <w:t>R</w:t>
      </w:r>
      <w:r>
        <w:rPr>
          <w:lang w:val="pt-BR"/>
        </w:rPr>
        <w:t xml:space="preserve">obot framework automatizado pelo navegador Google Chrome através da biblioteca </w:t>
      </w:r>
      <w:proofErr w:type="spellStart"/>
      <w:r>
        <w:rPr>
          <w:lang w:val="pt-BR"/>
        </w:rPr>
        <w:t>Selenium</w:t>
      </w:r>
      <w:proofErr w:type="spellEnd"/>
      <w:r w:rsidR="00AA493F">
        <w:rPr>
          <w:lang w:val="pt-BR"/>
        </w:rPr>
        <w:t>:</w:t>
      </w:r>
    </w:p>
    <w:p w14:paraId="48A6D48C" w14:textId="77777777" w:rsidR="00103451" w:rsidRDefault="00642868" w:rsidP="00103451">
      <w:pPr>
        <w:keepNext/>
      </w:pPr>
      <w:r>
        <w:rPr>
          <w:noProof/>
        </w:rPr>
        <w:drawing>
          <wp:inline distT="0" distB="0" distL="0" distR="0" wp14:anchorId="590992BB" wp14:editId="604D9B4E">
            <wp:extent cx="2981739" cy="1798843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6850" cy="1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E749" w14:textId="05679DC7" w:rsidR="008A7DFC" w:rsidRPr="008A7DFC" w:rsidRDefault="00103451" w:rsidP="008A7DFC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3F">
        <w:rPr>
          <w:noProof/>
        </w:rPr>
        <w:t>8</w:t>
      </w:r>
      <w:r>
        <w:fldChar w:fldCharType="end"/>
      </w:r>
    </w:p>
    <w:p w14:paraId="5770AE66" w14:textId="6F8A1BE5" w:rsidR="008B3F86" w:rsidRDefault="008B3F86" w:rsidP="008B3F86">
      <w:pPr>
        <w:pStyle w:val="Ttulo3"/>
        <w:rPr>
          <w:sz w:val="28"/>
          <w:szCs w:val="36"/>
        </w:rPr>
      </w:pPr>
      <w:bookmarkStart w:id="18" w:name="_Toc130284343"/>
      <w:r>
        <w:rPr>
          <w:sz w:val="28"/>
          <w:szCs w:val="36"/>
        </w:rPr>
        <w:t>Reports e Logs</w:t>
      </w:r>
      <w:bookmarkEnd w:id="18"/>
    </w:p>
    <w:p w14:paraId="1D00BA6D" w14:textId="205D0C9D" w:rsidR="008B3F86" w:rsidRDefault="008B3F86" w:rsidP="008B3F86">
      <w:pPr>
        <w:rPr>
          <w:lang w:val="pt-BR"/>
        </w:rPr>
      </w:pPr>
      <w:r>
        <w:rPr>
          <w:lang w:val="pt-BR"/>
        </w:rPr>
        <w:t xml:space="preserve">Após a execução dos testes, o Robot gera um Report e um Log em html bem completo. Caso algum teste venha a falhar, visualizar o log irá ajudar na procura do erro. </w:t>
      </w:r>
    </w:p>
    <w:p w14:paraId="709C06F5" w14:textId="77777777" w:rsidR="00AA493F" w:rsidRDefault="00AA493F" w:rsidP="00AA493F">
      <w:pPr>
        <w:keepNext/>
      </w:pPr>
      <w:r>
        <w:rPr>
          <w:noProof/>
          <w:lang w:val="pt-BR"/>
        </w:rPr>
        <w:drawing>
          <wp:inline distT="0" distB="0" distL="0" distR="0" wp14:anchorId="563E3F25" wp14:editId="320AFEB1">
            <wp:extent cx="3044044" cy="1232452"/>
            <wp:effectExtent l="0" t="0" r="444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963" cy="12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804C" w14:textId="0E2E40E8" w:rsidR="00CB7F73" w:rsidRPr="0035050B" w:rsidRDefault="00AA493F" w:rsidP="006A5B9D">
      <w:pPr>
        <w:pStyle w:val="Legenda"/>
        <w:jc w:val="both"/>
        <w:rPr>
          <w:lang w:val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sectPr w:rsidR="00CB7F73" w:rsidRPr="0035050B" w:rsidSect="00021FCB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1729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E8E4" w14:textId="77777777" w:rsidR="004E1C0F" w:rsidRDefault="004E1C0F" w:rsidP="00C6554A">
      <w:pPr>
        <w:spacing w:before="0" w:after="0" w:line="240" w:lineRule="auto"/>
      </w:pPr>
      <w:r>
        <w:separator/>
      </w:r>
    </w:p>
  </w:endnote>
  <w:endnote w:type="continuationSeparator" w:id="0">
    <w:p w14:paraId="7B408A1D" w14:textId="77777777" w:rsidR="004E1C0F" w:rsidRDefault="004E1C0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8F1B5" w14:textId="77777777" w:rsidR="000C6DF7" w:rsidRDefault="000C6DF7"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2BAA" w14:textId="26F1F710" w:rsidR="000C6DF7" w:rsidRDefault="000C6DF7"/>
  <w:p w14:paraId="71BD5A61" w14:textId="77777777" w:rsidR="000C6DF7" w:rsidRDefault="000C6D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AB1B" w14:textId="77777777" w:rsidR="004E1C0F" w:rsidRDefault="004E1C0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FFADF65" w14:textId="77777777" w:rsidR="004E1C0F" w:rsidRDefault="004E1C0F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CC61" w14:textId="1256542D" w:rsidR="000C6DF7" w:rsidRDefault="00021FCB">
    <w:pPr>
      <w:pStyle w:val="Ttulo"/>
    </w:pPr>
    <w:r>
      <w:rPr>
        <w:noProof/>
      </w:rPr>
      <w:drawing>
        <wp:anchor distT="0" distB="0" distL="114300" distR="114300" simplePos="0" relativeHeight="251635200" behindDoc="0" locked="0" layoutInCell="1" allowOverlap="1" wp14:anchorId="14E80A0F" wp14:editId="5DF49C8A">
          <wp:simplePos x="0" y="0"/>
          <wp:positionH relativeFrom="margin">
            <wp:align>center</wp:align>
          </wp:positionH>
          <wp:positionV relativeFrom="paragraph">
            <wp:posOffset>-104775</wp:posOffset>
          </wp:positionV>
          <wp:extent cx="1009650" cy="414020"/>
          <wp:effectExtent l="0" t="0" r="0" b="5080"/>
          <wp:wrapThrough wrapText="bothSides">
            <wp:wrapPolygon edited="0">
              <wp:start x="0" y="0"/>
              <wp:lineTo x="0" y="20871"/>
              <wp:lineTo x="21192" y="20871"/>
              <wp:lineTo x="21192" y="0"/>
              <wp:lineTo x="0" y="0"/>
            </wp:wrapPolygon>
          </wp:wrapThrough>
          <wp:docPr id="56" name="Imagem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0F8C">
      <w:rPr>
        <w:noProof/>
      </w:rPr>
      <w:drawing>
        <wp:anchor distT="0" distB="0" distL="114300" distR="114300" simplePos="0" relativeHeight="251634176" behindDoc="1" locked="0" layoutInCell="1" allowOverlap="1" wp14:anchorId="1D29A866" wp14:editId="0656D423">
          <wp:simplePos x="0" y="0"/>
          <wp:positionH relativeFrom="column">
            <wp:posOffset>4876800</wp:posOffset>
          </wp:positionH>
          <wp:positionV relativeFrom="paragraph">
            <wp:posOffset>-66675</wp:posOffset>
          </wp:positionV>
          <wp:extent cx="1263282" cy="354266"/>
          <wp:effectExtent l="0" t="0" r="0" b="8255"/>
          <wp:wrapNone/>
          <wp:docPr id="53" name="Imagem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282" cy="3542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0F8C">
      <w:rPr>
        <w:noProof/>
      </w:rPr>
      <w:drawing>
        <wp:anchor distT="0" distB="0" distL="114300" distR="114300" simplePos="0" relativeHeight="251630080" behindDoc="0" locked="0" layoutInCell="1" allowOverlap="1" wp14:anchorId="426AF032" wp14:editId="76CABAC6">
          <wp:simplePos x="0" y="0"/>
          <wp:positionH relativeFrom="column">
            <wp:posOffset>-809625</wp:posOffset>
          </wp:positionH>
          <wp:positionV relativeFrom="paragraph">
            <wp:posOffset>115</wp:posOffset>
          </wp:positionV>
          <wp:extent cx="1200647" cy="277495"/>
          <wp:effectExtent l="0" t="0" r="0" b="8255"/>
          <wp:wrapNone/>
          <wp:docPr id="51" name="Imagem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647" cy="277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64B5A" w14:textId="7AA67BEC" w:rsidR="000C6DF7" w:rsidRDefault="00021FCB">
    <w:pPr>
      <w:pStyle w:val="Ttulo"/>
    </w:pPr>
    <w:r>
      <w:rPr>
        <w:noProof/>
      </w:rPr>
      <w:drawing>
        <wp:anchor distT="0" distB="0" distL="114300" distR="114300" simplePos="0" relativeHeight="251676672" behindDoc="0" locked="0" layoutInCell="1" allowOverlap="1" wp14:anchorId="5FECF94E" wp14:editId="45D7C084">
          <wp:simplePos x="0" y="0"/>
          <wp:positionH relativeFrom="margin">
            <wp:align>center</wp:align>
          </wp:positionH>
          <wp:positionV relativeFrom="paragraph">
            <wp:posOffset>-98425</wp:posOffset>
          </wp:positionV>
          <wp:extent cx="1009650" cy="414020"/>
          <wp:effectExtent l="0" t="0" r="0" b="5080"/>
          <wp:wrapThrough wrapText="bothSides">
            <wp:wrapPolygon edited="0">
              <wp:start x="0" y="0"/>
              <wp:lineTo x="0" y="20871"/>
              <wp:lineTo x="21192" y="20871"/>
              <wp:lineTo x="21192" y="0"/>
              <wp:lineTo x="0" y="0"/>
            </wp:wrapPolygon>
          </wp:wrapThrough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0F8C">
      <w:rPr>
        <w:noProof/>
      </w:rPr>
      <w:drawing>
        <wp:anchor distT="0" distB="0" distL="114300" distR="114300" simplePos="0" relativeHeight="251662336" behindDoc="1" locked="0" layoutInCell="1" allowOverlap="1" wp14:anchorId="65C22EBA" wp14:editId="4C7A9550">
          <wp:simplePos x="0" y="0"/>
          <wp:positionH relativeFrom="column">
            <wp:posOffset>4905375</wp:posOffset>
          </wp:positionH>
          <wp:positionV relativeFrom="paragraph">
            <wp:posOffset>-75565</wp:posOffset>
          </wp:positionV>
          <wp:extent cx="1263282" cy="354266"/>
          <wp:effectExtent l="0" t="0" r="0" b="8255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282" cy="3542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0F8C">
      <w:rPr>
        <w:noProof/>
      </w:rPr>
      <w:drawing>
        <wp:anchor distT="0" distB="0" distL="114300" distR="114300" simplePos="0" relativeHeight="251669504" behindDoc="0" locked="0" layoutInCell="1" allowOverlap="1" wp14:anchorId="1818036E" wp14:editId="1D6D6553">
          <wp:simplePos x="0" y="0"/>
          <wp:positionH relativeFrom="column">
            <wp:posOffset>-866775</wp:posOffset>
          </wp:positionH>
          <wp:positionV relativeFrom="paragraph">
            <wp:posOffset>19050</wp:posOffset>
          </wp:positionV>
          <wp:extent cx="1200647" cy="277495"/>
          <wp:effectExtent l="0" t="0" r="0" b="8255"/>
          <wp:wrapNone/>
          <wp:docPr id="49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647" cy="277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002665"/>
    <w:multiLevelType w:val="multilevel"/>
    <w:tmpl w:val="6E9835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BF604F"/>
    <w:multiLevelType w:val="multilevel"/>
    <w:tmpl w:val="20C4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54027D"/>
    <w:multiLevelType w:val="multilevel"/>
    <w:tmpl w:val="57A49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304F4E"/>
    <w:multiLevelType w:val="multilevel"/>
    <w:tmpl w:val="5C8A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6D503ED"/>
    <w:multiLevelType w:val="hybridMultilevel"/>
    <w:tmpl w:val="71D6AA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72C45"/>
    <w:multiLevelType w:val="hybridMultilevel"/>
    <w:tmpl w:val="2A0A26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D7C83"/>
    <w:multiLevelType w:val="hybridMultilevel"/>
    <w:tmpl w:val="F59AB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5678D2"/>
    <w:multiLevelType w:val="hybridMultilevel"/>
    <w:tmpl w:val="472A90EE"/>
    <w:lvl w:ilvl="0" w:tplc="62525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27F65"/>
    <w:multiLevelType w:val="hybridMultilevel"/>
    <w:tmpl w:val="3834A2D6"/>
    <w:lvl w:ilvl="0" w:tplc="62525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60C23"/>
    <w:multiLevelType w:val="hybridMultilevel"/>
    <w:tmpl w:val="9E103A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9535DE"/>
    <w:multiLevelType w:val="multilevel"/>
    <w:tmpl w:val="9C8298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DF0DDC"/>
    <w:multiLevelType w:val="hybridMultilevel"/>
    <w:tmpl w:val="AE52F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83F74"/>
    <w:multiLevelType w:val="hybridMultilevel"/>
    <w:tmpl w:val="A3E28F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E5BFE"/>
    <w:multiLevelType w:val="hybridMultilevel"/>
    <w:tmpl w:val="C4C09E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D68CF"/>
    <w:multiLevelType w:val="hybridMultilevel"/>
    <w:tmpl w:val="3C5847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334166">
    <w:abstractNumId w:val="9"/>
  </w:num>
  <w:num w:numId="2" w16cid:durableId="614482602">
    <w:abstractNumId w:val="8"/>
  </w:num>
  <w:num w:numId="3" w16cid:durableId="514851599">
    <w:abstractNumId w:val="8"/>
  </w:num>
  <w:num w:numId="4" w16cid:durableId="1830749574">
    <w:abstractNumId w:val="9"/>
  </w:num>
  <w:num w:numId="5" w16cid:durableId="1770351854">
    <w:abstractNumId w:val="22"/>
  </w:num>
  <w:num w:numId="6" w16cid:durableId="1567496065">
    <w:abstractNumId w:val="12"/>
  </w:num>
  <w:num w:numId="7" w16cid:durableId="2056157797">
    <w:abstractNumId w:val="15"/>
  </w:num>
  <w:num w:numId="8" w16cid:durableId="72898470">
    <w:abstractNumId w:val="7"/>
  </w:num>
  <w:num w:numId="9" w16cid:durableId="1481918696">
    <w:abstractNumId w:val="6"/>
  </w:num>
  <w:num w:numId="10" w16cid:durableId="204560752">
    <w:abstractNumId w:val="5"/>
  </w:num>
  <w:num w:numId="11" w16cid:durableId="1192186752">
    <w:abstractNumId w:val="4"/>
  </w:num>
  <w:num w:numId="12" w16cid:durableId="876354369">
    <w:abstractNumId w:val="3"/>
  </w:num>
  <w:num w:numId="13" w16cid:durableId="192960154">
    <w:abstractNumId w:val="2"/>
  </w:num>
  <w:num w:numId="14" w16cid:durableId="1918392278">
    <w:abstractNumId w:val="1"/>
  </w:num>
  <w:num w:numId="15" w16cid:durableId="1975600015">
    <w:abstractNumId w:val="0"/>
  </w:num>
  <w:num w:numId="16" w16cid:durableId="1582325862">
    <w:abstractNumId w:val="17"/>
  </w:num>
  <w:num w:numId="17" w16cid:durableId="833490006">
    <w:abstractNumId w:val="16"/>
  </w:num>
  <w:num w:numId="18" w16cid:durableId="2118134917">
    <w:abstractNumId w:val="25"/>
  </w:num>
  <w:num w:numId="19" w16cid:durableId="1070541965">
    <w:abstractNumId w:val="27"/>
  </w:num>
  <w:num w:numId="20" w16cid:durableId="441343662">
    <w:abstractNumId w:val="18"/>
  </w:num>
  <w:num w:numId="21" w16cid:durableId="901257643">
    <w:abstractNumId w:val="21"/>
  </w:num>
  <w:num w:numId="22" w16cid:durableId="832991993">
    <w:abstractNumId w:val="26"/>
  </w:num>
  <w:num w:numId="23" w16cid:durableId="1617366488">
    <w:abstractNumId w:val="19"/>
  </w:num>
  <w:num w:numId="24" w16cid:durableId="774331749">
    <w:abstractNumId w:val="20"/>
  </w:num>
  <w:num w:numId="25" w16cid:durableId="239023347">
    <w:abstractNumId w:val="24"/>
  </w:num>
  <w:num w:numId="26" w16cid:durableId="938565761">
    <w:abstractNumId w:val="14"/>
  </w:num>
  <w:num w:numId="27" w16cid:durableId="252663140">
    <w:abstractNumId w:val="11"/>
  </w:num>
  <w:num w:numId="28" w16cid:durableId="463237565">
    <w:abstractNumId w:val="13"/>
  </w:num>
  <w:num w:numId="29" w16cid:durableId="703285891">
    <w:abstractNumId w:val="23"/>
  </w:num>
  <w:num w:numId="30" w16cid:durableId="11418471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cumentProtection w:edit="readOnly" w:enforcement="0"/>
  <w:defaultTabStop w:val="720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5A"/>
    <w:rsid w:val="000009B8"/>
    <w:rsid w:val="00004CF3"/>
    <w:rsid w:val="00010D74"/>
    <w:rsid w:val="000148E1"/>
    <w:rsid w:val="00015708"/>
    <w:rsid w:val="00021FCB"/>
    <w:rsid w:val="0003053B"/>
    <w:rsid w:val="00034154"/>
    <w:rsid w:val="00035ABD"/>
    <w:rsid w:val="000361C6"/>
    <w:rsid w:val="00046056"/>
    <w:rsid w:val="00051390"/>
    <w:rsid w:val="00051F5B"/>
    <w:rsid w:val="000570D7"/>
    <w:rsid w:val="00057402"/>
    <w:rsid w:val="00060F7B"/>
    <w:rsid w:val="000664CC"/>
    <w:rsid w:val="00066D0A"/>
    <w:rsid w:val="00070F31"/>
    <w:rsid w:val="00071AC1"/>
    <w:rsid w:val="00080277"/>
    <w:rsid w:val="00093EF6"/>
    <w:rsid w:val="000A4894"/>
    <w:rsid w:val="000A6432"/>
    <w:rsid w:val="000B2548"/>
    <w:rsid w:val="000C2B3F"/>
    <w:rsid w:val="000C6DF7"/>
    <w:rsid w:val="000D13ED"/>
    <w:rsid w:val="000E0001"/>
    <w:rsid w:val="000E0E75"/>
    <w:rsid w:val="000E6621"/>
    <w:rsid w:val="000F0890"/>
    <w:rsid w:val="000F188F"/>
    <w:rsid w:val="000F337A"/>
    <w:rsid w:val="000F4FD2"/>
    <w:rsid w:val="000F5F2F"/>
    <w:rsid w:val="000F6149"/>
    <w:rsid w:val="00101815"/>
    <w:rsid w:val="00103451"/>
    <w:rsid w:val="00103873"/>
    <w:rsid w:val="00105219"/>
    <w:rsid w:val="0011031C"/>
    <w:rsid w:val="00115A1D"/>
    <w:rsid w:val="00117350"/>
    <w:rsid w:val="00124B74"/>
    <w:rsid w:val="0013382B"/>
    <w:rsid w:val="00135F3E"/>
    <w:rsid w:val="0014472A"/>
    <w:rsid w:val="00144CBA"/>
    <w:rsid w:val="00144F4B"/>
    <w:rsid w:val="0014555D"/>
    <w:rsid w:val="00153514"/>
    <w:rsid w:val="00160187"/>
    <w:rsid w:val="00160799"/>
    <w:rsid w:val="001673DE"/>
    <w:rsid w:val="0017307C"/>
    <w:rsid w:val="00173BEC"/>
    <w:rsid w:val="001742F6"/>
    <w:rsid w:val="00181E2A"/>
    <w:rsid w:val="0018721A"/>
    <w:rsid w:val="00194F36"/>
    <w:rsid w:val="00196937"/>
    <w:rsid w:val="001A0762"/>
    <w:rsid w:val="001A18B1"/>
    <w:rsid w:val="001A6E16"/>
    <w:rsid w:val="001A77E1"/>
    <w:rsid w:val="001B68EB"/>
    <w:rsid w:val="001B6F46"/>
    <w:rsid w:val="001C2878"/>
    <w:rsid w:val="001C4EE5"/>
    <w:rsid w:val="001C6775"/>
    <w:rsid w:val="001D0A07"/>
    <w:rsid w:val="001D5769"/>
    <w:rsid w:val="001D59CF"/>
    <w:rsid w:val="001D6250"/>
    <w:rsid w:val="001E08F6"/>
    <w:rsid w:val="001F0DCE"/>
    <w:rsid w:val="001F495F"/>
    <w:rsid w:val="001F65A5"/>
    <w:rsid w:val="00204346"/>
    <w:rsid w:val="00206F8B"/>
    <w:rsid w:val="00217EED"/>
    <w:rsid w:val="002200FD"/>
    <w:rsid w:val="002215AD"/>
    <w:rsid w:val="00224B79"/>
    <w:rsid w:val="002268C7"/>
    <w:rsid w:val="00233C52"/>
    <w:rsid w:val="00240717"/>
    <w:rsid w:val="0024186C"/>
    <w:rsid w:val="002444AC"/>
    <w:rsid w:val="00244676"/>
    <w:rsid w:val="00246CE3"/>
    <w:rsid w:val="0025406A"/>
    <w:rsid w:val="002554CD"/>
    <w:rsid w:val="00260444"/>
    <w:rsid w:val="00266C0D"/>
    <w:rsid w:val="0027577D"/>
    <w:rsid w:val="00276B3D"/>
    <w:rsid w:val="002803A8"/>
    <w:rsid w:val="00287F8B"/>
    <w:rsid w:val="0029265D"/>
    <w:rsid w:val="00293B83"/>
    <w:rsid w:val="00294B13"/>
    <w:rsid w:val="00294B87"/>
    <w:rsid w:val="002A19C6"/>
    <w:rsid w:val="002A4280"/>
    <w:rsid w:val="002A4955"/>
    <w:rsid w:val="002A6699"/>
    <w:rsid w:val="002B4294"/>
    <w:rsid w:val="002B678E"/>
    <w:rsid w:val="002C2BF4"/>
    <w:rsid w:val="002C30D4"/>
    <w:rsid w:val="002C320A"/>
    <w:rsid w:val="002C436B"/>
    <w:rsid w:val="002C56EC"/>
    <w:rsid w:val="002C7008"/>
    <w:rsid w:val="002D2F9D"/>
    <w:rsid w:val="002E3D87"/>
    <w:rsid w:val="002E4D02"/>
    <w:rsid w:val="002F0689"/>
    <w:rsid w:val="002F5828"/>
    <w:rsid w:val="00300E9F"/>
    <w:rsid w:val="00301DA4"/>
    <w:rsid w:val="00302A8B"/>
    <w:rsid w:val="00307A26"/>
    <w:rsid w:val="003102C2"/>
    <w:rsid w:val="0031304F"/>
    <w:rsid w:val="003177FA"/>
    <w:rsid w:val="003229A8"/>
    <w:rsid w:val="00327482"/>
    <w:rsid w:val="00333D0D"/>
    <w:rsid w:val="0033533C"/>
    <w:rsid w:val="0034477B"/>
    <w:rsid w:val="00344936"/>
    <w:rsid w:val="00347E18"/>
    <w:rsid w:val="0035050B"/>
    <w:rsid w:val="003527A3"/>
    <w:rsid w:val="00352FB2"/>
    <w:rsid w:val="0035641D"/>
    <w:rsid w:val="003579BF"/>
    <w:rsid w:val="00361AE1"/>
    <w:rsid w:val="003670B0"/>
    <w:rsid w:val="00376087"/>
    <w:rsid w:val="003775EE"/>
    <w:rsid w:val="003932B8"/>
    <w:rsid w:val="003966CA"/>
    <w:rsid w:val="003A403C"/>
    <w:rsid w:val="003B17C2"/>
    <w:rsid w:val="003B2B31"/>
    <w:rsid w:val="003B3BFA"/>
    <w:rsid w:val="003B3F11"/>
    <w:rsid w:val="003B4ACB"/>
    <w:rsid w:val="003B5EEC"/>
    <w:rsid w:val="003C3401"/>
    <w:rsid w:val="003C3845"/>
    <w:rsid w:val="003C516E"/>
    <w:rsid w:val="003C5CB7"/>
    <w:rsid w:val="003D0160"/>
    <w:rsid w:val="003D3CDA"/>
    <w:rsid w:val="003E1AA7"/>
    <w:rsid w:val="003E2977"/>
    <w:rsid w:val="003E3D1F"/>
    <w:rsid w:val="003F3477"/>
    <w:rsid w:val="003F4BBC"/>
    <w:rsid w:val="003F762D"/>
    <w:rsid w:val="00402ADE"/>
    <w:rsid w:val="00404536"/>
    <w:rsid w:val="00404B2B"/>
    <w:rsid w:val="00413E8E"/>
    <w:rsid w:val="004155A1"/>
    <w:rsid w:val="00415EF5"/>
    <w:rsid w:val="00430A83"/>
    <w:rsid w:val="00432F3A"/>
    <w:rsid w:val="0043338C"/>
    <w:rsid w:val="00433CFC"/>
    <w:rsid w:val="004352CC"/>
    <w:rsid w:val="00440F1E"/>
    <w:rsid w:val="00441979"/>
    <w:rsid w:val="00445EAB"/>
    <w:rsid w:val="00454722"/>
    <w:rsid w:val="00454DCA"/>
    <w:rsid w:val="004624AF"/>
    <w:rsid w:val="00462F42"/>
    <w:rsid w:val="004637A2"/>
    <w:rsid w:val="00464978"/>
    <w:rsid w:val="00465482"/>
    <w:rsid w:val="00465DD2"/>
    <w:rsid w:val="00467801"/>
    <w:rsid w:val="00471E9C"/>
    <w:rsid w:val="00475145"/>
    <w:rsid w:val="00476AC3"/>
    <w:rsid w:val="00490673"/>
    <w:rsid w:val="004916F6"/>
    <w:rsid w:val="00493497"/>
    <w:rsid w:val="004945D2"/>
    <w:rsid w:val="004A4076"/>
    <w:rsid w:val="004B3D1E"/>
    <w:rsid w:val="004B4AFB"/>
    <w:rsid w:val="004B632B"/>
    <w:rsid w:val="004C049F"/>
    <w:rsid w:val="004C0DA1"/>
    <w:rsid w:val="004C56B9"/>
    <w:rsid w:val="004D227E"/>
    <w:rsid w:val="004E1C0F"/>
    <w:rsid w:val="004F0CBC"/>
    <w:rsid w:val="004F103B"/>
    <w:rsid w:val="004F4FC3"/>
    <w:rsid w:val="005000E2"/>
    <w:rsid w:val="005076FA"/>
    <w:rsid w:val="00516C3C"/>
    <w:rsid w:val="005234D4"/>
    <w:rsid w:val="005260D4"/>
    <w:rsid w:val="00526905"/>
    <w:rsid w:val="00527366"/>
    <w:rsid w:val="005319B8"/>
    <w:rsid w:val="00532424"/>
    <w:rsid w:val="00532D15"/>
    <w:rsid w:val="00537CE6"/>
    <w:rsid w:val="0054297F"/>
    <w:rsid w:val="00543769"/>
    <w:rsid w:val="00544090"/>
    <w:rsid w:val="00544312"/>
    <w:rsid w:val="00544A04"/>
    <w:rsid w:val="00545AE0"/>
    <w:rsid w:val="00555ABC"/>
    <w:rsid w:val="00562EEB"/>
    <w:rsid w:val="0056429A"/>
    <w:rsid w:val="00572A88"/>
    <w:rsid w:val="005744CD"/>
    <w:rsid w:val="005810FD"/>
    <w:rsid w:val="00581314"/>
    <w:rsid w:val="0058210D"/>
    <w:rsid w:val="005855EA"/>
    <w:rsid w:val="00596AB4"/>
    <w:rsid w:val="005A186F"/>
    <w:rsid w:val="005B3328"/>
    <w:rsid w:val="005B4E07"/>
    <w:rsid w:val="005C0E40"/>
    <w:rsid w:val="005C534F"/>
    <w:rsid w:val="005D18FC"/>
    <w:rsid w:val="005D24EC"/>
    <w:rsid w:val="005D698C"/>
    <w:rsid w:val="005E053B"/>
    <w:rsid w:val="005E070D"/>
    <w:rsid w:val="005E2450"/>
    <w:rsid w:val="005E4811"/>
    <w:rsid w:val="005E5BB6"/>
    <w:rsid w:val="005F1CD6"/>
    <w:rsid w:val="005F637B"/>
    <w:rsid w:val="005F6F09"/>
    <w:rsid w:val="005F7F16"/>
    <w:rsid w:val="006008D1"/>
    <w:rsid w:val="00600E7E"/>
    <w:rsid w:val="00601191"/>
    <w:rsid w:val="00601B43"/>
    <w:rsid w:val="006029A8"/>
    <w:rsid w:val="00604790"/>
    <w:rsid w:val="006127A2"/>
    <w:rsid w:val="00617534"/>
    <w:rsid w:val="006259F5"/>
    <w:rsid w:val="00631656"/>
    <w:rsid w:val="00631975"/>
    <w:rsid w:val="006336A4"/>
    <w:rsid w:val="00637D3A"/>
    <w:rsid w:val="0064078D"/>
    <w:rsid w:val="00642868"/>
    <w:rsid w:val="00642ADC"/>
    <w:rsid w:val="00642E36"/>
    <w:rsid w:val="0065060B"/>
    <w:rsid w:val="00650DF2"/>
    <w:rsid w:val="0065298D"/>
    <w:rsid w:val="00657CC7"/>
    <w:rsid w:val="00662420"/>
    <w:rsid w:val="006643DC"/>
    <w:rsid w:val="00666806"/>
    <w:rsid w:val="00667557"/>
    <w:rsid w:val="00676EB1"/>
    <w:rsid w:val="00680CD2"/>
    <w:rsid w:val="00683397"/>
    <w:rsid w:val="00685264"/>
    <w:rsid w:val="00691C40"/>
    <w:rsid w:val="006951A9"/>
    <w:rsid w:val="006A0E17"/>
    <w:rsid w:val="006A3CE7"/>
    <w:rsid w:val="006A42BE"/>
    <w:rsid w:val="006A5B9D"/>
    <w:rsid w:val="006A6DFC"/>
    <w:rsid w:val="006B115B"/>
    <w:rsid w:val="006B252E"/>
    <w:rsid w:val="006B59D8"/>
    <w:rsid w:val="006C20FC"/>
    <w:rsid w:val="006C62F1"/>
    <w:rsid w:val="006D2E7C"/>
    <w:rsid w:val="006D370C"/>
    <w:rsid w:val="006D4F97"/>
    <w:rsid w:val="006E0BF1"/>
    <w:rsid w:val="006E4724"/>
    <w:rsid w:val="006E62DE"/>
    <w:rsid w:val="006E63E0"/>
    <w:rsid w:val="006E75DB"/>
    <w:rsid w:val="006F24F5"/>
    <w:rsid w:val="006F45C0"/>
    <w:rsid w:val="00701517"/>
    <w:rsid w:val="00710229"/>
    <w:rsid w:val="007168A3"/>
    <w:rsid w:val="007200D2"/>
    <w:rsid w:val="007244C4"/>
    <w:rsid w:val="007328B7"/>
    <w:rsid w:val="00732AAE"/>
    <w:rsid w:val="00735D4E"/>
    <w:rsid w:val="007403CE"/>
    <w:rsid w:val="00743C76"/>
    <w:rsid w:val="00744148"/>
    <w:rsid w:val="00744219"/>
    <w:rsid w:val="00746911"/>
    <w:rsid w:val="007504CC"/>
    <w:rsid w:val="0075349C"/>
    <w:rsid w:val="00756C19"/>
    <w:rsid w:val="00763BC2"/>
    <w:rsid w:val="0076655F"/>
    <w:rsid w:val="00772089"/>
    <w:rsid w:val="00773559"/>
    <w:rsid w:val="007A06A1"/>
    <w:rsid w:val="007A4066"/>
    <w:rsid w:val="007B7D81"/>
    <w:rsid w:val="007E01BF"/>
    <w:rsid w:val="007E5CF8"/>
    <w:rsid w:val="007F0CE2"/>
    <w:rsid w:val="007F2A48"/>
    <w:rsid w:val="007F3C23"/>
    <w:rsid w:val="007F41FD"/>
    <w:rsid w:val="008007FE"/>
    <w:rsid w:val="0080179A"/>
    <w:rsid w:val="00802C48"/>
    <w:rsid w:val="00803C03"/>
    <w:rsid w:val="00810111"/>
    <w:rsid w:val="00812A7C"/>
    <w:rsid w:val="00812F2D"/>
    <w:rsid w:val="00813E0E"/>
    <w:rsid w:val="00815120"/>
    <w:rsid w:val="0082252C"/>
    <w:rsid w:val="00825B6F"/>
    <w:rsid w:val="00826BA0"/>
    <w:rsid w:val="008414C3"/>
    <w:rsid w:val="008414FC"/>
    <w:rsid w:val="00841B06"/>
    <w:rsid w:val="008453F1"/>
    <w:rsid w:val="0084571D"/>
    <w:rsid w:val="008461A8"/>
    <w:rsid w:val="00847CC7"/>
    <w:rsid w:val="008608B5"/>
    <w:rsid w:val="00861101"/>
    <w:rsid w:val="00863AD4"/>
    <w:rsid w:val="00864249"/>
    <w:rsid w:val="00864D59"/>
    <w:rsid w:val="00867F96"/>
    <w:rsid w:val="00870D6A"/>
    <w:rsid w:val="008912D4"/>
    <w:rsid w:val="0089714F"/>
    <w:rsid w:val="008A0433"/>
    <w:rsid w:val="008A7DFC"/>
    <w:rsid w:val="008B31F9"/>
    <w:rsid w:val="008B3F86"/>
    <w:rsid w:val="008B45B6"/>
    <w:rsid w:val="008B5461"/>
    <w:rsid w:val="008B633C"/>
    <w:rsid w:val="008B72F6"/>
    <w:rsid w:val="008C048A"/>
    <w:rsid w:val="008C6DBC"/>
    <w:rsid w:val="008D0075"/>
    <w:rsid w:val="008D0252"/>
    <w:rsid w:val="008D5B54"/>
    <w:rsid w:val="008E03DE"/>
    <w:rsid w:val="00901176"/>
    <w:rsid w:val="0090523A"/>
    <w:rsid w:val="00906DD5"/>
    <w:rsid w:val="0091176E"/>
    <w:rsid w:val="009136EA"/>
    <w:rsid w:val="00916991"/>
    <w:rsid w:val="00927D86"/>
    <w:rsid w:val="00933332"/>
    <w:rsid w:val="0093417D"/>
    <w:rsid w:val="009341FD"/>
    <w:rsid w:val="00937823"/>
    <w:rsid w:val="0094001C"/>
    <w:rsid w:val="0094567F"/>
    <w:rsid w:val="009509FD"/>
    <w:rsid w:val="009573CE"/>
    <w:rsid w:val="00961CB2"/>
    <w:rsid w:val="009659A4"/>
    <w:rsid w:val="00967F20"/>
    <w:rsid w:val="00970DDE"/>
    <w:rsid w:val="00976412"/>
    <w:rsid w:val="00976DEC"/>
    <w:rsid w:val="009831BA"/>
    <w:rsid w:val="009863BE"/>
    <w:rsid w:val="00990A27"/>
    <w:rsid w:val="009A00D8"/>
    <w:rsid w:val="009A0187"/>
    <w:rsid w:val="009B17F9"/>
    <w:rsid w:val="009B7116"/>
    <w:rsid w:val="009B7DA6"/>
    <w:rsid w:val="009C003C"/>
    <w:rsid w:val="009C0CC3"/>
    <w:rsid w:val="009C2A57"/>
    <w:rsid w:val="009C7304"/>
    <w:rsid w:val="009C7B8E"/>
    <w:rsid w:val="009C7D84"/>
    <w:rsid w:val="009D4F90"/>
    <w:rsid w:val="009D700B"/>
    <w:rsid w:val="009E01E6"/>
    <w:rsid w:val="009E12BB"/>
    <w:rsid w:val="009E49D0"/>
    <w:rsid w:val="009E6105"/>
    <w:rsid w:val="009E6233"/>
    <w:rsid w:val="009E7665"/>
    <w:rsid w:val="009F1F23"/>
    <w:rsid w:val="009F2F56"/>
    <w:rsid w:val="009F366A"/>
    <w:rsid w:val="009F4B82"/>
    <w:rsid w:val="009F57DC"/>
    <w:rsid w:val="009F67F0"/>
    <w:rsid w:val="00A024AC"/>
    <w:rsid w:val="00A10F21"/>
    <w:rsid w:val="00A110E6"/>
    <w:rsid w:val="00A12247"/>
    <w:rsid w:val="00A24579"/>
    <w:rsid w:val="00A27410"/>
    <w:rsid w:val="00A31572"/>
    <w:rsid w:val="00A33FED"/>
    <w:rsid w:val="00A37A17"/>
    <w:rsid w:val="00A4030B"/>
    <w:rsid w:val="00A51F17"/>
    <w:rsid w:val="00A54694"/>
    <w:rsid w:val="00A54F3E"/>
    <w:rsid w:val="00A558A0"/>
    <w:rsid w:val="00A60B79"/>
    <w:rsid w:val="00A63DB5"/>
    <w:rsid w:val="00A63FDF"/>
    <w:rsid w:val="00A65F29"/>
    <w:rsid w:val="00A65F45"/>
    <w:rsid w:val="00A70ED2"/>
    <w:rsid w:val="00A758E9"/>
    <w:rsid w:val="00A838E3"/>
    <w:rsid w:val="00A84E7E"/>
    <w:rsid w:val="00A84FB4"/>
    <w:rsid w:val="00AA1B3B"/>
    <w:rsid w:val="00AA493F"/>
    <w:rsid w:val="00AB4170"/>
    <w:rsid w:val="00AB4522"/>
    <w:rsid w:val="00AB4D7F"/>
    <w:rsid w:val="00AC21B6"/>
    <w:rsid w:val="00AC6357"/>
    <w:rsid w:val="00AC692E"/>
    <w:rsid w:val="00AC7635"/>
    <w:rsid w:val="00AD2FD9"/>
    <w:rsid w:val="00AD4D5D"/>
    <w:rsid w:val="00AD744D"/>
    <w:rsid w:val="00AE2924"/>
    <w:rsid w:val="00AE3506"/>
    <w:rsid w:val="00AE3828"/>
    <w:rsid w:val="00AF4CB6"/>
    <w:rsid w:val="00AF5055"/>
    <w:rsid w:val="00B00C7F"/>
    <w:rsid w:val="00B03D2B"/>
    <w:rsid w:val="00B075A6"/>
    <w:rsid w:val="00B23494"/>
    <w:rsid w:val="00B36AAC"/>
    <w:rsid w:val="00B3739A"/>
    <w:rsid w:val="00B4393F"/>
    <w:rsid w:val="00B43A31"/>
    <w:rsid w:val="00B47E34"/>
    <w:rsid w:val="00B560A3"/>
    <w:rsid w:val="00B6151D"/>
    <w:rsid w:val="00B62F89"/>
    <w:rsid w:val="00B720B4"/>
    <w:rsid w:val="00B8070F"/>
    <w:rsid w:val="00B81447"/>
    <w:rsid w:val="00B81E81"/>
    <w:rsid w:val="00B875AE"/>
    <w:rsid w:val="00B91D88"/>
    <w:rsid w:val="00B95852"/>
    <w:rsid w:val="00B972E6"/>
    <w:rsid w:val="00BA52E7"/>
    <w:rsid w:val="00BC154B"/>
    <w:rsid w:val="00BC173A"/>
    <w:rsid w:val="00BC17EC"/>
    <w:rsid w:val="00BC3C15"/>
    <w:rsid w:val="00BD0B3A"/>
    <w:rsid w:val="00BD14DD"/>
    <w:rsid w:val="00BD2DC5"/>
    <w:rsid w:val="00BD4440"/>
    <w:rsid w:val="00BE1390"/>
    <w:rsid w:val="00BE1C1D"/>
    <w:rsid w:val="00BE2721"/>
    <w:rsid w:val="00BF0C5A"/>
    <w:rsid w:val="00BF38B8"/>
    <w:rsid w:val="00BF4EB1"/>
    <w:rsid w:val="00C01EA4"/>
    <w:rsid w:val="00C02B97"/>
    <w:rsid w:val="00C04269"/>
    <w:rsid w:val="00C04957"/>
    <w:rsid w:val="00C07F0E"/>
    <w:rsid w:val="00C141FF"/>
    <w:rsid w:val="00C161A7"/>
    <w:rsid w:val="00C16B7E"/>
    <w:rsid w:val="00C200C0"/>
    <w:rsid w:val="00C21319"/>
    <w:rsid w:val="00C231D3"/>
    <w:rsid w:val="00C2576D"/>
    <w:rsid w:val="00C34A8E"/>
    <w:rsid w:val="00C36297"/>
    <w:rsid w:val="00C36FBE"/>
    <w:rsid w:val="00C414B2"/>
    <w:rsid w:val="00C47B14"/>
    <w:rsid w:val="00C510E0"/>
    <w:rsid w:val="00C52E70"/>
    <w:rsid w:val="00C61A1B"/>
    <w:rsid w:val="00C630C4"/>
    <w:rsid w:val="00C640C1"/>
    <w:rsid w:val="00C6554A"/>
    <w:rsid w:val="00C70617"/>
    <w:rsid w:val="00C74055"/>
    <w:rsid w:val="00C81093"/>
    <w:rsid w:val="00C82349"/>
    <w:rsid w:val="00C85A75"/>
    <w:rsid w:val="00C85F26"/>
    <w:rsid w:val="00C942F7"/>
    <w:rsid w:val="00CA072D"/>
    <w:rsid w:val="00CA6D0E"/>
    <w:rsid w:val="00CB0C4F"/>
    <w:rsid w:val="00CB16B5"/>
    <w:rsid w:val="00CB6DAA"/>
    <w:rsid w:val="00CB7F73"/>
    <w:rsid w:val="00CC0665"/>
    <w:rsid w:val="00CC127E"/>
    <w:rsid w:val="00CC2056"/>
    <w:rsid w:val="00CD2A55"/>
    <w:rsid w:val="00CD7D88"/>
    <w:rsid w:val="00CE421A"/>
    <w:rsid w:val="00CE6D86"/>
    <w:rsid w:val="00CE7E28"/>
    <w:rsid w:val="00CF68BD"/>
    <w:rsid w:val="00D0374C"/>
    <w:rsid w:val="00D06FD7"/>
    <w:rsid w:val="00D0738C"/>
    <w:rsid w:val="00D1192E"/>
    <w:rsid w:val="00D11F91"/>
    <w:rsid w:val="00D1274A"/>
    <w:rsid w:val="00D12B86"/>
    <w:rsid w:val="00D162E2"/>
    <w:rsid w:val="00D1705E"/>
    <w:rsid w:val="00D2217A"/>
    <w:rsid w:val="00D243A2"/>
    <w:rsid w:val="00D27FEE"/>
    <w:rsid w:val="00D303D1"/>
    <w:rsid w:val="00D30506"/>
    <w:rsid w:val="00D3638B"/>
    <w:rsid w:val="00D36A80"/>
    <w:rsid w:val="00D36FFF"/>
    <w:rsid w:val="00D40A8D"/>
    <w:rsid w:val="00D50E04"/>
    <w:rsid w:val="00D54870"/>
    <w:rsid w:val="00D549B1"/>
    <w:rsid w:val="00D5728F"/>
    <w:rsid w:val="00D6029A"/>
    <w:rsid w:val="00D644D5"/>
    <w:rsid w:val="00D71007"/>
    <w:rsid w:val="00D73FA7"/>
    <w:rsid w:val="00D766D4"/>
    <w:rsid w:val="00D92322"/>
    <w:rsid w:val="00D955A1"/>
    <w:rsid w:val="00D97DDC"/>
    <w:rsid w:val="00DA0231"/>
    <w:rsid w:val="00DA068F"/>
    <w:rsid w:val="00DA6EB7"/>
    <w:rsid w:val="00DB03A0"/>
    <w:rsid w:val="00DB1792"/>
    <w:rsid w:val="00DB31B5"/>
    <w:rsid w:val="00DC7635"/>
    <w:rsid w:val="00DD1B10"/>
    <w:rsid w:val="00DD3DC5"/>
    <w:rsid w:val="00DE0174"/>
    <w:rsid w:val="00DE19D6"/>
    <w:rsid w:val="00DE1D18"/>
    <w:rsid w:val="00DE4FEE"/>
    <w:rsid w:val="00DE598B"/>
    <w:rsid w:val="00DE676D"/>
    <w:rsid w:val="00DE7F8A"/>
    <w:rsid w:val="00DF1EE8"/>
    <w:rsid w:val="00DF3B47"/>
    <w:rsid w:val="00DF634E"/>
    <w:rsid w:val="00E012E5"/>
    <w:rsid w:val="00E06EE2"/>
    <w:rsid w:val="00E10396"/>
    <w:rsid w:val="00E118BB"/>
    <w:rsid w:val="00E11C0F"/>
    <w:rsid w:val="00E13E2C"/>
    <w:rsid w:val="00E2315E"/>
    <w:rsid w:val="00E23A37"/>
    <w:rsid w:val="00E278CA"/>
    <w:rsid w:val="00E32066"/>
    <w:rsid w:val="00E362E1"/>
    <w:rsid w:val="00E37A55"/>
    <w:rsid w:val="00E37C04"/>
    <w:rsid w:val="00E47681"/>
    <w:rsid w:val="00E533CC"/>
    <w:rsid w:val="00E619F1"/>
    <w:rsid w:val="00E6781D"/>
    <w:rsid w:val="00E7379D"/>
    <w:rsid w:val="00E74131"/>
    <w:rsid w:val="00E75104"/>
    <w:rsid w:val="00E76F5A"/>
    <w:rsid w:val="00E80F8C"/>
    <w:rsid w:val="00E826A2"/>
    <w:rsid w:val="00E8347E"/>
    <w:rsid w:val="00E95A2A"/>
    <w:rsid w:val="00EB2F4D"/>
    <w:rsid w:val="00EC51B9"/>
    <w:rsid w:val="00EC6F3C"/>
    <w:rsid w:val="00ED4490"/>
    <w:rsid w:val="00ED7306"/>
    <w:rsid w:val="00ED7C44"/>
    <w:rsid w:val="00EE050C"/>
    <w:rsid w:val="00EE383D"/>
    <w:rsid w:val="00EE3C14"/>
    <w:rsid w:val="00EE7B7D"/>
    <w:rsid w:val="00F07E4E"/>
    <w:rsid w:val="00F11346"/>
    <w:rsid w:val="00F169A8"/>
    <w:rsid w:val="00F239E7"/>
    <w:rsid w:val="00F25C0D"/>
    <w:rsid w:val="00F30604"/>
    <w:rsid w:val="00F30839"/>
    <w:rsid w:val="00F309DF"/>
    <w:rsid w:val="00F322CF"/>
    <w:rsid w:val="00F3439F"/>
    <w:rsid w:val="00F35738"/>
    <w:rsid w:val="00F370DF"/>
    <w:rsid w:val="00F517F1"/>
    <w:rsid w:val="00F544BB"/>
    <w:rsid w:val="00F54CF1"/>
    <w:rsid w:val="00F62AD8"/>
    <w:rsid w:val="00F67907"/>
    <w:rsid w:val="00F73777"/>
    <w:rsid w:val="00F74E93"/>
    <w:rsid w:val="00F777AF"/>
    <w:rsid w:val="00F83F8F"/>
    <w:rsid w:val="00F9110E"/>
    <w:rsid w:val="00FB1BCA"/>
    <w:rsid w:val="00FB3BE0"/>
    <w:rsid w:val="00FB6365"/>
    <w:rsid w:val="00FB638B"/>
    <w:rsid w:val="00FC24C7"/>
    <w:rsid w:val="00FC29B8"/>
    <w:rsid w:val="00FC3656"/>
    <w:rsid w:val="00FD0B3D"/>
    <w:rsid w:val="00FD7940"/>
    <w:rsid w:val="00FE013A"/>
    <w:rsid w:val="00FE0725"/>
    <w:rsid w:val="00FE185A"/>
    <w:rsid w:val="00FE6011"/>
    <w:rsid w:val="00FF0320"/>
    <w:rsid w:val="00F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7527D528"/>
  <w15:chartTrackingRefBased/>
  <w15:docId w15:val="{235465FB-333C-4DAE-A203-F2EDA33E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DE"/>
    <w:pPr>
      <w:jc w:val="both"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11F91"/>
    <w:pPr>
      <w:keepNext/>
      <w:keepLines/>
      <w:spacing w:before="600" w:after="60"/>
      <w:contextualSpacing/>
      <w:jc w:val="center"/>
      <w:outlineLvl w:val="0"/>
    </w:pPr>
    <w:rPr>
      <w:rFonts w:eastAsiaTheme="majorEastAsia" w:cstheme="majorBidi"/>
      <w:b/>
      <w:color w:val="0070C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29A8"/>
    <w:pPr>
      <w:keepNext/>
      <w:keepLines/>
      <w:spacing w:before="240" w:after="0"/>
      <w:contextualSpacing/>
      <w:outlineLvl w:val="1"/>
    </w:pPr>
    <w:rPr>
      <w:rFonts w:eastAsiaTheme="majorEastAsia" w:cstheme="majorBidi"/>
      <w:b/>
      <w:color w:val="0070C0"/>
      <w:sz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rsid w:val="00CF68B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70C0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6029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6029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1A0762"/>
    <w:pPr>
      <w:keepNext/>
      <w:keepLines/>
      <w:spacing w:before="40" w:after="0"/>
      <w:outlineLvl w:val="5"/>
    </w:pPr>
    <w:rPr>
      <w:rFonts w:eastAsiaTheme="majorEastAsia" w:cstheme="majorBidi"/>
      <w:b/>
      <w:color w:val="0070C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F91"/>
    <w:rPr>
      <w:rFonts w:ascii="Calibri" w:eastAsiaTheme="majorEastAsia" w:hAnsi="Calibri" w:cstheme="majorBidi"/>
      <w:b/>
      <w:color w:val="0070C0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6029A8"/>
    <w:rPr>
      <w:rFonts w:ascii="Calibri" w:eastAsiaTheme="majorEastAsia" w:hAnsi="Calibri" w:cstheme="majorBidi"/>
      <w:b/>
      <w:color w:val="0070C0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F68BD"/>
    <w:rPr>
      <w:rFonts w:ascii="Calibri" w:eastAsiaTheme="majorEastAsia" w:hAnsi="Calibri" w:cstheme="majorBidi"/>
      <w:b/>
      <w:color w:val="0070C0"/>
      <w:sz w:val="20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6029A8"/>
    <w:rPr>
      <w:rFonts w:asciiTheme="majorHAnsi" w:eastAsiaTheme="majorEastAsia" w:hAnsiTheme="majorHAnsi" w:cstheme="majorBidi"/>
      <w:i/>
      <w:iCs/>
      <w:color w:val="007789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6029A8"/>
    <w:rPr>
      <w:rFonts w:asciiTheme="majorHAnsi" w:eastAsiaTheme="majorEastAsia" w:hAnsiTheme="majorHAnsi" w:cstheme="majorBidi"/>
      <w:color w:val="007789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1A0762"/>
    <w:rPr>
      <w:rFonts w:ascii="Calibri" w:eastAsiaTheme="majorEastAsia" w:hAnsi="Calibri" w:cstheme="majorBidi"/>
      <w:b/>
      <w:color w:val="0070C0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customStyle="1" w:styleId="InformaesdeContato">
    <w:name w:val="Informações de Contato"/>
    <w:basedOn w:val="Normal"/>
    <w:uiPriority w:val="4"/>
    <w:qFormat/>
    <w:rsid w:val="006029A8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6029A8"/>
    <w:pPr>
      <w:spacing w:before="480" w:after="40" w:line="240" w:lineRule="auto"/>
      <w:contextualSpacing/>
      <w:jc w:val="center"/>
    </w:pPr>
    <w:rPr>
      <w:rFonts w:eastAsiaTheme="majorEastAsia" w:cstheme="majorBidi"/>
      <w:b/>
      <w:color w:val="0070C0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6029A8"/>
    <w:rPr>
      <w:rFonts w:ascii="Calibri" w:eastAsiaTheme="majorEastAsia" w:hAnsi="Calibri" w:cstheme="majorBidi"/>
      <w:b/>
      <w:color w:val="0070C0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6029A8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</w:rPr>
  </w:style>
  <w:style w:type="character" w:customStyle="1" w:styleId="SubttuloChar">
    <w:name w:val="Subtítulo Char"/>
    <w:basedOn w:val="Fontepargpadro"/>
    <w:link w:val="Subttulo"/>
    <w:uiPriority w:val="3"/>
    <w:rsid w:val="006029A8"/>
    <w:rPr>
      <w:rFonts w:ascii="Calibri" w:eastAsiaTheme="majorEastAsia" w:hAnsi="Calibri" w:cstheme="majorBidi"/>
      <w:caps/>
      <w:sz w:val="20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010D74"/>
    <w:pPr>
      <w:spacing w:before="0" w:line="240" w:lineRule="auto"/>
      <w:jc w:val="center"/>
    </w:pPr>
    <w:rPr>
      <w:i/>
      <w:iCs/>
      <w:color w:val="4E5B6F" w:themeColor="text2"/>
      <w:sz w:val="16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unhideWhenUsed/>
    <w:qFormat/>
    <w:rsid w:val="0076655F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2BF4"/>
    <w:pPr>
      <w:spacing w:before="0" w:after="0" w:line="240" w:lineRule="auto"/>
      <w:ind w:left="200" w:hanging="2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61AE1"/>
    <w:pPr>
      <w:spacing w:before="240" w:after="0" w:line="259" w:lineRule="auto"/>
      <w:contextualSpacing w:val="0"/>
      <w:jc w:val="left"/>
      <w:outlineLvl w:val="9"/>
    </w:pPr>
    <w:rPr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61AE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7DFC"/>
    <w:pPr>
      <w:tabs>
        <w:tab w:val="right" w:leader="dot" w:pos="8296"/>
      </w:tabs>
      <w:spacing w:after="100"/>
    </w:pPr>
    <w:rPr>
      <w:b/>
      <w:bCs/>
      <w:noProof/>
      <w:lang w:val="pt-BR"/>
    </w:rPr>
  </w:style>
  <w:style w:type="table" w:styleId="Tabelacomgrade">
    <w:name w:val="Table Grid"/>
    <w:basedOn w:val="Tabelanormal"/>
    <w:uiPriority w:val="39"/>
    <w:rsid w:val="004751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2C3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2C32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4916F6"/>
    <w:pPr>
      <w:tabs>
        <w:tab w:val="right" w:leader="dot" w:pos="8296"/>
      </w:tabs>
      <w:spacing w:after="100" w:line="240" w:lineRule="auto"/>
      <w:ind w:left="720"/>
      <w:jc w:val="left"/>
    </w:pPr>
    <w:rPr>
      <w:b/>
      <w:bCs/>
      <w:noProof/>
    </w:rPr>
  </w:style>
  <w:style w:type="table" w:styleId="TabeladeLista1Clara">
    <w:name w:val="List Table 1 Light"/>
    <w:basedOn w:val="Tabelanormal"/>
    <w:uiPriority w:val="46"/>
    <w:rsid w:val="00EC6F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00E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27577D"/>
    <w:pPr>
      <w:spacing w:before="0" w:after="100" w:line="259" w:lineRule="auto"/>
      <w:ind w:left="660"/>
      <w:jc w:val="left"/>
    </w:pPr>
    <w:rPr>
      <w:rFonts w:asciiTheme="minorHAnsi" w:eastAsiaTheme="minorEastAsia" w:hAnsiTheme="minorHAnsi"/>
      <w:color w:val="auto"/>
      <w:sz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7577D"/>
    <w:pPr>
      <w:spacing w:before="0" w:after="100" w:line="259" w:lineRule="auto"/>
      <w:ind w:left="880"/>
      <w:jc w:val="left"/>
    </w:pPr>
    <w:rPr>
      <w:rFonts w:asciiTheme="minorHAnsi" w:eastAsiaTheme="minorEastAsia" w:hAnsiTheme="minorHAnsi"/>
      <w:color w:val="auto"/>
      <w:sz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7577D"/>
    <w:pPr>
      <w:spacing w:before="0" w:after="100" w:line="259" w:lineRule="auto"/>
      <w:ind w:left="1100"/>
      <w:jc w:val="left"/>
    </w:pPr>
    <w:rPr>
      <w:rFonts w:asciiTheme="minorHAnsi" w:eastAsiaTheme="minorEastAsia" w:hAnsiTheme="minorHAnsi"/>
      <w:color w:val="auto"/>
      <w:sz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7577D"/>
    <w:pPr>
      <w:spacing w:before="0" w:after="100" w:line="259" w:lineRule="auto"/>
      <w:ind w:left="1320"/>
      <w:jc w:val="left"/>
    </w:pPr>
    <w:rPr>
      <w:rFonts w:asciiTheme="minorHAnsi" w:eastAsiaTheme="minorEastAsia" w:hAnsiTheme="minorHAnsi"/>
      <w:color w:val="auto"/>
      <w:sz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7577D"/>
    <w:pPr>
      <w:spacing w:before="0" w:after="100" w:line="259" w:lineRule="auto"/>
      <w:ind w:left="1540"/>
      <w:jc w:val="left"/>
    </w:pPr>
    <w:rPr>
      <w:rFonts w:asciiTheme="minorHAnsi" w:eastAsiaTheme="minorEastAsia" w:hAnsiTheme="minorHAnsi"/>
      <w:color w:val="auto"/>
      <w:sz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7577D"/>
    <w:pPr>
      <w:spacing w:before="0" w:after="100" w:line="259" w:lineRule="auto"/>
      <w:ind w:left="1760"/>
      <w:jc w:val="left"/>
    </w:pPr>
    <w:rPr>
      <w:rFonts w:asciiTheme="minorHAnsi" w:eastAsiaTheme="minorEastAsia" w:hAnsiTheme="minorHAnsi"/>
      <w:color w:val="auto"/>
      <w:sz w:val="22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7577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234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5234D4"/>
  </w:style>
  <w:style w:type="character" w:customStyle="1" w:styleId="eop">
    <w:name w:val="eop"/>
    <w:basedOn w:val="Fontepargpadro"/>
    <w:rsid w:val="0052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python.org/download/releases/2.7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no.neto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0FBF-4EFE-45AC-B7F9-73A0B8F05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184</TotalTime>
  <Pages>6</Pages>
  <Words>1058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Josino Villela da Silva Neto</dc:creator>
  <cp:keywords/>
  <dc:description/>
  <cp:lastModifiedBy>Lara Gava Mulharski</cp:lastModifiedBy>
  <cp:revision>7</cp:revision>
  <cp:lastPrinted>2021-10-22T14:39:00Z</cp:lastPrinted>
  <dcterms:created xsi:type="dcterms:W3CDTF">2023-03-17T19:46:00Z</dcterms:created>
  <dcterms:modified xsi:type="dcterms:W3CDTF">2023-03-21T12:46:00Z</dcterms:modified>
</cp:coreProperties>
</file>